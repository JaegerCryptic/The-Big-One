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r w:rsidRPr="004F09F3">
              <w:t>Student Name</w:t>
            </w:r>
          </w:p>
        </w:tc>
        <w:tc>
          <w:tcPr>
            <w:tcW w:w="1594" w:type="pct"/>
            <w:vAlign w:val="center"/>
          </w:tcPr>
          <w:p w14:paraId="1E4A7DE9" w14:textId="34E1C9C8" w:rsidR="00991596" w:rsidRPr="0023672D" w:rsidRDefault="00E408D8" w:rsidP="000A70C7">
            <w:pPr>
              <w:pStyle w:val="TableText"/>
            </w:pPr>
            <w:bookmarkStart w:id="0" w:name="StudentName"/>
            <w:bookmarkEnd w:id="0"/>
            <w:r>
              <w:t>Kyle Kent</w:t>
            </w:r>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7B632EDC" w:rsidR="00991596" w:rsidRPr="0023672D" w:rsidRDefault="00E408D8" w:rsidP="000A70C7">
            <w:pPr>
              <w:pStyle w:val="TableText"/>
            </w:pPr>
            <w:bookmarkStart w:id="1" w:name="StudentNbr"/>
            <w:bookmarkEnd w:id="1"/>
            <w:r>
              <w:rPr>
                <w:szCs w:val="22"/>
              </w:rPr>
              <w:t>4655101039</w:t>
            </w:r>
            <w:bookmarkStart w:id="2" w:name="_GoBack"/>
            <w:bookmarkEnd w:id="2"/>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3D51DB7C" w14:textId="77777777" w:rsidR="007026C1" w:rsidRDefault="00526CFA" w:rsidP="00426213">
            <w:pPr>
              <w:pStyle w:val="TableText"/>
              <w:spacing w:line="276" w:lineRule="auto"/>
            </w:pPr>
            <w:bookmarkStart w:id="3" w:name="UnitCode_Name"/>
            <w:bookmarkEnd w:id="3"/>
            <w:r w:rsidRPr="00FE1D29">
              <w:t>ICTPRG501</w:t>
            </w:r>
            <w:r>
              <w:t xml:space="preserve"> </w:t>
            </w:r>
            <w:r w:rsidRPr="00FE1D29">
              <w:t>Apply advanced object-oriented language skills</w:t>
            </w:r>
          </w:p>
          <w:p w14:paraId="0C403C95" w14:textId="77777777" w:rsidR="00426213" w:rsidRDefault="00426213" w:rsidP="00426213">
            <w:pPr>
              <w:pStyle w:val="TableText"/>
              <w:spacing w:line="276" w:lineRule="auto"/>
            </w:pPr>
            <w:r w:rsidRPr="00D0550E">
              <w:t>ICTPRG502 Manage a project using software management tools</w:t>
            </w:r>
          </w:p>
          <w:p w14:paraId="3E1886B9" w14:textId="77777777" w:rsidR="00426213" w:rsidRDefault="00426213" w:rsidP="00426213">
            <w:pPr>
              <w:pStyle w:val="TableText"/>
              <w:spacing w:line="276" w:lineRule="auto"/>
            </w:pPr>
            <w:r w:rsidRPr="00E06E39">
              <w:t>ICTPRG503 Debug and monitor applications</w:t>
            </w:r>
          </w:p>
          <w:p w14:paraId="68E49404" w14:textId="05C82DE5" w:rsidR="00426213" w:rsidRPr="0023672D" w:rsidRDefault="00426213" w:rsidP="00426213">
            <w:pPr>
              <w:pStyle w:val="TableText"/>
              <w:spacing w:line="276" w:lineRule="auto"/>
            </w:pPr>
            <w:r w:rsidRPr="00DD4F29">
              <w:rPr>
                <w:rFonts w:cstheme="minorHAnsi"/>
              </w:rPr>
              <w:t>ICTWEB502 Create dynamic web pages</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172AFD46" w14:textId="6924E3B1" w:rsidR="00991596" w:rsidRPr="0082120B" w:rsidRDefault="00CA5864" w:rsidP="00CA5864">
            <w:pPr>
              <w:pStyle w:val="TableText"/>
            </w:pPr>
            <w:r>
              <w:t>Programming Assignment</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0BBA3995" w:rsidR="00991596" w:rsidRPr="0023672D" w:rsidRDefault="00526CFA"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28E0D35E" w:rsidR="00B02545" w:rsidRPr="0082120B" w:rsidRDefault="00BD0B72" w:rsidP="000A70C7">
            <w:pPr>
              <w:pStyle w:val="TableText"/>
            </w:pPr>
            <w:bookmarkStart w:id="4" w:name="AssessDate"/>
            <w:bookmarkEnd w:id="4"/>
            <w:r>
              <w:t>30/11/2018</w:t>
            </w:r>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77777777" w:rsidR="004C01DF" w:rsidRPr="0023672D" w:rsidRDefault="004C01DF" w:rsidP="000A70C7">
            <w:pPr>
              <w:pStyle w:val="TableText"/>
            </w:pPr>
            <w:bookmarkStart w:id="5" w:name="TeacherName"/>
            <w:bookmarkEnd w:id="5"/>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32"/>
        <w:gridCol w:w="7554"/>
      </w:tblGrid>
      <w:tr w:rsidR="00CA5864" w:rsidRPr="000964DF" w14:paraId="55AE84F5" w14:textId="77777777" w:rsidTr="0074311F">
        <w:tc>
          <w:tcPr>
            <w:tcW w:w="2552" w:type="dxa"/>
            <w:shd w:val="clear" w:color="auto" w:fill="D9D9D9" w:themeFill="background1" w:themeFillShade="D9"/>
          </w:tcPr>
          <w:p w14:paraId="5241B4D3" w14:textId="77777777" w:rsidR="00CA5864" w:rsidRPr="0023672D" w:rsidRDefault="00CA5864" w:rsidP="00EA4D68">
            <w:pPr>
              <w:spacing w:before="80" w:after="80"/>
              <w:rPr>
                <w:rFonts w:cs="Arial"/>
                <w:b/>
                <w:szCs w:val="22"/>
              </w:rPr>
            </w:pPr>
            <w:r w:rsidRPr="0023672D">
              <w:rPr>
                <w:rFonts w:cs="Arial"/>
                <w:b/>
                <w:szCs w:val="22"/>
              </w:rPr>
              <w:t>Instructions to Student</w:t>
            </w:r>
          </w:p>
        </w:tc>
        <w:tc>
          <w:tcPr>
            <w:tcW w:w="7654" w:type="dxa"/>
          </w:tcPr>
          <w:p w14:paraId="5E2ABA4A"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Learning Support</w:t>
            </w:r>
          </w:p>
          <w:p w14:paraId="283983D9" w14:textId="77777777" w:rsidR="00CA5864" w:rsidRPr="00CA5864" w:rsidRDefault="00CA5864" w:rsidP="00CA5864">
            <w:r w:rsidRPr="00D51432">
              <w:rPr>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w:t>
            </w:r>
            <w:r w:rsidRPr="00CA5864">
              <w:t>rning Skills Centre.</w:t>
            </w:r>
          </w:p>
          <w:p w14:paraId="7BA5F97C" w14:textId="77777777" w:rsidR="00CA5864" w:rsidRPr="00D51432" w:rsidRDefault="00CA5864" w:rsidP="00CA5864">
            <w:pPr>
              <w:rPr>
                <w:lang w:eastAsia="en-AU" w:bidi="ar-SA"/>
              </w:rPr>
            </w:pPr>
            <w:r w:rsidRPr="00CA5864">
              <w:t xml:space="preserve">RPL (Recognition of Prior Learning) is available for this </w:t>
            </w:r>
            <w:r w:rsidRPr="00D51432">
              <w:rPr>
                <w:lang w:eastAsia="en-AU" w:bidi="ar-SA"/>
              </w:rPr>
              <w:t>unit. Speak to your teacher/assessor to check if you qualify for RPL.</w:t>
            </w:r>
          </w:p>
          <w:p w14:paraId="29610442" w14:textId="77777777" w:rsidR="00CA5864" w:rsidRPr="00D51432" w:rsidRDefault="00CA5864" w:rsidP="003B350B">
            <w:pPr>
              <w:widowControl/>
              <w:suppressAutoHyphens w:val="0"/>
              <w:jc w:val="both"/>
              <w:rPr>
                <w:rFonts w:eastAsia="Times New Roman" w:cs="Times New Roman"/>
                <w:color w:val="000000"/>
                <w:kern w:val="0"/>
                <w:szCs w:val="22"/>
                <w:lang w:eastAsia="en-AU" w:bidi="ar-SA"/>
              </w:rPr>
            </w:pPr>
          </w:p>
          <w:p w14:paraId="09ED1559" w14:textId="77777777" w:rsidR="00CA5864" w:rsidRPr="00D51432" w:rsidRDefault="00CA5864" w:rsidP="003B350B">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Conditions of Assessment</w:t>
            </w:r>
          </w:p>
          <w:p w14:paraId="6758A1BD" w14:textId="77777777" w:rsidR="00CA5864" w:rsidRPr="00D51432" w:rsidRDefault="00CA5864" w:rsidP="00CA5864">
            <w:pPr>
              <w:rPr>
                <w:lang w:val="en" w:eastAsia="en-AU" w:bidi="ar-SA"/>
              </w:rPr>
            </w:pPr>
            <w:r w:rsidRPr="00D51432">
              <w:rPr>
                <w:lang w:eastAsia="en-AU" w:bidi="ar-SA"/>
              </w:rPr>
              <w:t>You will need to complete the learning and undertake all assessments satisfactorily to be deemed competent</w:t>
            </w:r>
            <w:r w:rsidRPr="00D51432">
              <w:rPr>
                <w:color w:val="FF0000"/>
                <w:lang w:eastAsia="en-AU" w:bidi="ar-SA"/>
              </w:rPr>
              <w:t xml:space="preserve">.  </w:t>
            </w:r>
            <w:r w:rsidRPr="00D51432">
              <w:rPr>
                <w:lang w:val="en" w:eastAsia="en-AU" w:bidi="ar-SA"/>
              </w:rPr>
              <w:t xml:space="preserve">You are responsible for complying with all assessment item instructions; submission and collection requirements; undertaking assessment tasks honestly and retaining a copy of all assessment items.  </w:t>
            </w:r>
          </w:p>
          <w:p w14:paraId="256603DA" w14:textId="45ABFA89" w:rsidR="00CA5864" w:rsidRPr="00047DCE" w:rsidRDefault="00CA5864" w:rsidP="00CA5864">
            <w:pPr>
              <w:rPr>
                <w:lang w:val="en" w:eastAsia="en-AU" w:bidi="ar-SA"/>
              </w:rPr>
            </w:pPr>
            <w:r w:rsidRPr="00D51432">
              <w:rPr>
                <w:lang w:val="en" w:eastAsia="en-AU" w:bidi="ar-SA"/>
              </w:rPr>
              <w:t xml:space="preserve">You must submit assessment items by the </w:t>
            </w:r>
            <w:r w:rsidRPr="00D51432">
              <w:rPr>
                <w:b/>
                <w:lang w:val="en" w:eastAsia="en-AU" w:bidi="ar-SA"/>
              </w:rPr>
              <w:t>due date</w:t>
            </w:r>
            <w:r w:rsidRPr="00D51432">
              <w:rPr>
                <w:lang w:val="en" w:eastAsia="en-AU" w:bidi="ar-SA"/>
              </w:rPr>
              <w:t xml:space="preserve">, unless an extension </w:t>
            </w:r>
            <w:r w:rsidRPr="00D51432">
              <w:rPr>
                <w:lang w:val="en" w:eastAsia="en-AU" w:bidi="ar-SA"/>
              </w:rPr>
              <w:lastRenderedPageBreak/>
              <w:t>has been granted by your teacher. Failure to submit assessment items by the due date will result in a “did not submit” being recorded and depending on your circumstances, you may be granted one final resubmission.</w:t>
            </w:r>
          </w:p>
        </w:tc>
      </w:tr>
      <w:tr w:rsidR="00047DCE" w:rsidRPr="000964DF" w14:paraId="02162AFF" w14:textId="77777777" w:rsidTr="0074311F">
        <w:tc>
          <w:tcPr>
            <w:tcW w:w="2552" w:type="dxa"/>
            <w:shd w:val="clear" w:color="auto" w:fill="D9D9D9" w:themeFill="background1" w:themeFillShade="D9"/>
          </w:tcPr>
          <w:p w14:paraId="14D2B242" w14:textId="77777777" w:rsidR="00047DCE" w:rsidRPr="0023672D" w:rsidRDefault="00047DCE" w:rsidP="00EA4D68">
            <w:pPr>
              <w:spacing w:before="80" w:after="80"/>
              <w:rPr>
                <w:rFonts w:cs="Arial"/>
                <w:b/>
                <w:szCs w:val="22"/>
              </w:rPr>
            </w:pPr>
          </w:p>
        </w:tc>
        <w:tc>
          <w:tcPr>
            <w:tcW w:w="7654" w:type="dxa"/>
          </w:tcPr>
          <w:p w14:paraId="2B76B8A2" w14:textId="77777777" w:rsidR="00047DCE" w:rsidRPr="00D51432" w:rsidRDefault="00047DCE" w:rsidP="00047DCE">
            <w:pPr>
              <w:rPr>
                <w:lang w:eastAsia="en-AU" w:bidi="ar-SA"/>
              </w:rPr>
            </w:pPr>
            <w:r w:rsidRPr="00D51432">
              <w:rPr>
                <w:lang w:eastAsia="en-AU" w:bidi="ar-SA"/>
              </w:rPr>
              <w:t>To be judged competent in this assessment item the student is required to demonstrate competence in all indicators shown in the marking guide.</w:t>
            </w:r>
          </w:p>
          <w:p w14:paraId="0495DFD1" w14:textId="77777777" w:rsidR="00047DCE" w:rsidRPr="00D51432" w:rsidRDefault="00047DCE" w:rsidP="00047DCE">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04B81AEA" w14:textId="77777777" w:rsidR="00047DCE" w:rsidRPr="00D51432" w:rsidRDefault="00047DCE" w:rsidP="00047DCE">
            <w:pPr>
              <w:keepNext/>
              <w:widowControl/>
              <w:tabs>
                <w:tab w:val="left" w:pos="284"/>
                <w:tab w:val="left" w:pos="454"/>
              </w:tabs>
              <w:suppressAutoHyphens w:val="0"/>
              <w:jc w:val="both"/>
              <w:outlineLvl w:val="1"/>
              <w:rPr>
                <w:rFonts w:cs="Arial"/>
                <w:b/>
                <w:color w:val="00000A"/>
                <w:kern w:val="0"/>
                <w:szCs w:val="22"/>
              </w:rPr>
            </w:pPr>
            <w:r w:rsidRPr="00D51432">
              <w:rPr>
                <w:rFonts w:cs="Arial"/>
                <w:b/>
                <w:color w:val="00000A"/>
                <w:kern w:val="0"/>
                <w:szCs w:val="22"/>
              </w:rPr>
              <w:t>The Classroom as a Simulated Work Environment</w:t>
            </w:r>
          </w:p>
          <w:p w14:paraId="25ED2926" w14:textId="77777777" w:rsidR="00047DCE" w:rsidRPr="00D51432" w:rsidRDefault="00047DCE" w:rsidP="00047DCE">
            <w:pPr>
              <w:rPr>
                <w:lang w:eastAsia="en-AU" w:bidi="ar-SA"/>
              </w:rPr>
            </w:pPr>
            <w:r w:rsidRPr="00D51432">
              <w:rPr>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6505BBE" w14:textId="77777777" w:rsidR="00047DCE" w:rsidRPr="00D51432" w:rsidRDefault="00047DCE" w:rsidP="00047DCE">
            <w:pPr>
              <w:pStyle w:val="TableBullet-Main"/>
              <w:rPr>
                <w:lang w:eastAsia="en-AU" w:bidi="ar-SA"/>
              </w:rPr>
            </w:pPr>
            <w:r w:rsidRPr="00D51432">
              <w:rPr>
                <w:lang w:eastAsia="en-AU" w:bidi="ar-SA"/>
              </w:rPr>
              <w:t>Other students who continually ask questions or talk aloud while thinking</w:t>
            </w:r>
          </w:p>
          <w:p w14:paraId="23DC3FB2" w14:textId="77777777" w:rsidR="00047DCE" w:rsidRPr="00D51432" w:rsidRDefault="00047DCE" w:rsidP="00047DCE">
            <w:pPr>
              <w:pStyle w:val="TableBullet-Main"/>
              <w:rPr>
                <w:lang w:eastAsia="en-AU" w:bidi="ar-SA"/>
              </w:rPr>
            </w:pPr>
            <w:r w:rsidRPr="00D51432">
              <w:rPr>
                <w:lang w:eastAsia="en-AU" w:bidi="ar-SA"/>
              </w:rPr>
              <w:t xml:space="preserve">Fire drills, projector not working, printers running out of paper or toner cartridge </w:t>
            </w:r>
          </w:p>
          <w:p w14:paraId="538467EE" w14:textId="77777777" w:rsidR="00047DCE" w:rsidRPr="00D51432" w:rsidRDefault="00047DCE" w:rsidP="00047DCE">
            <w:pPr>
              <w:pStyle w:val="TableBullet-Main"/>
              <w:rPr>
                <w:lang w:eastAsia="en-AU" w:bidi="ar-SA"/>
              </w:rPr>
            </w:pPr>
            <w:r w:rsidRPr="00D51432">
              <w:rPr>
                <w:lang w:eastAsia="en-AU" w:bidi="ar-SA"/>
              </w:rPr>
              <w:t>Miscalculating how much work you can do in one day, missing classes and so on.</w:t>
            </w:r>
          </w:p>
          <w:p w14:paraId="1993EE41" w14:textId="77777777" w:rsidR="00047DCE" w:rsidRPr="00D51432" w:rsidRDefault="00047DCE" w:rsidP="00047DCE">
            <w:pPr>
              <w:widowControl/>
              <w:tabs>
                <w:tab w:val="center" w:pos="4153"/>
                <w:tab w:val="right" w:pos="8306"/>
                <w:tab w:val="right" w:pos="10155"/>
              </w:tabs>
              <w:suppressAutoHyphens w:val="0"/>
              <w:rPr>
                <w:rFonts w:eastAsia="Times New Roman" w:cs="Arial"/>
                <w:iCs/>
                <w:kern w:val="0"/>
                <w:szCs w:val="22"/>
                <w:lang w:eastAsia="en-AU" w:bidi="ar-SA"/>
              </w:rPr>
            </w:pPr>
          </w:p>
          <w:p w14:paraId="5B27F074" w14:textId="77777777" w:rsidR="00047DCE" w:rsidRPr="00D51432" w:rsidRDefault="00047DCE" w:rsidP="00047DCE">
            <w:pPr>
              <w:rPr>
                <w:lang w:eastAsia="en-AU" w:bidi="ar-SA"/>
              </w:rPr>
            </w:pPr>
            <w:r w:rsidRPr="00D51432">
              <w:rPr>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26407EDD" w14:textId="77777777" w:rsidR="00047DCE" w:rsidRPr="001864FE" w:rsidRDefault="00047DCE" w:rsidP="00047DCE">
            <w:pPr>
              <w:rPr>
                <w:rFonts w:cs="Arial"/>
                <w:b/>
                <w:color w:val="00000A"/>
                <w:kern w:val="0"/>
                <w:szCs w:val="22"/>
              </w:rPr>
            </w:pPr>
          </w:p>
          <w:p w14:paraId="134FAD45" w14:textId="77777777" w:rsidR="00047DCE" w:rsidRPr="001864FE" w:rsidRDefault="00047DCE" w:rsidP="00047DCE">
            <w:pPr>
              <w:rPr>
                <w:rFonts w:cs="Arial"/>
                <w:b/>
                <w:color w:val="00000A"/>
                <w:kern w:val="0"/>
                <w:szCs w:val="22"/>
              </w:rPr>
            </w:pPr>
            <w:r w:rsidRPr="001864FE">
              <w:rPr>
                <w:rFonts w:cs="Arial"/>
                <w:b/>
                <w:color w:val="00000A"/>
                <w:kern w:val="0"/>
                <w:szCs w:val="22"/>
              </w:rPr>
              <w:t>Assessment Criteria:</w:t>
            </w:r>
          </w:p>
          <w:p w14:paraId="72B6E064" w14:textId="77777777" w:rsidR="00047DCE" w:rsidRDefault="00047DCE" w:rsidP="00047DCE">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6CCB6299" w14:textId="77777777" w:rsidR="00047DCE" w:rsidRPr="001864FE" w:rsidRDefault="00047DCE" w:rsidP="00047DCE">
            <w:pPr>
              <w:rPr>
                <w:rFonts w:cs="Arial"/>
                <w:color w:val="00000A"/>
                <w:kern w:val="0"/>
                <w:szCs w:val="22"/>
              </w:rPr>
            </w:pPr>
            <w:r>
              <w:rPr>
                <w:rFonts w:cs="Arial"/>
                <w:color w:val="00000A"/>
                <w:kern w:val="0"/>
                <w:szCs w:val="22"/>
              </w:rPr>
              <w:t>Refer to the marking criteria document for a detailed list of items.</w:t>
            </w:r>
          </w:p>
          <w:p w14:paraId="5192749A" w14:textId="77777777" w:rsidR="00047DCE" w:rsidRPr="001864FE" w:rsidRDefault="00047DCE" w:rsidP="00047DCE">
            <w:pPr>
              <w:rPr>
                <w:rFonts w:cs="Arial"/>
                <w:i/>
                <w:color w:val="00000A"/>
                <w:kern w:val="0"/>
                <w:szCs w:val="22"/>
              </w:rPr>
            </w:pPr>
          </w:p>
          <w:p w14:paraId="7A901CDF" w14:textId="77777777" w:rsidR="00047DCE" w:rsidRPr="001864FE" w:rsidRDefault="00047DCE" w:rsidP="00047DCE">
            <w:pPr>
              <w:rPr>
                <w:rFonts w:cs="Arial"/>
                <w:b/>
                <w:color w:val="00000A"/>
                <w:kern w:val="0"/>
                <w:szCs w:val="22"/>
              </w:rPr>
            </w:pPr>
            <w:r w:rsidRPr="001864FE">
              <w:rPr>
                <w:rFonts w:cs="Arial"/>
                <w:b/>
                <w:color w:val="00000A"/>
                <w:kern w:val="0"/>
                <w:szCs w:val="22"/>
              </w:rPr>
              <w:t>Number of Attempts:</w:t>
            </w:r>
          </w:p>
          <w:p w14:paraId="720D44D2" w14:textId="05B08A8E" w:rsidR="00047DCE" w:rsidRPr="00D51432" w:rsidRDefault="00047DCE" w:rsidP="00047DCE">
            <w:pPr>
              <w:rPr>
                <w:b/>
              </w:rPr>
            </w:pPr>
            <w:r w:rsidRPr="001864FE">
              <w:t>You will receive up to two (2) attempts at this assessment task. Should your 1</w:t>
            </w:r>
            <w:r w:rsidRPr="001864FE">
              <w:rPr>
                <w:vertAlign w:val="superscript"/>
              </w:rPr>
              <w:t>st</w:t>
            </w:r>
            <w:r w:rsidRPr="001864FE">
              <w:t xml:space="preserve"> attempt be unsatisfactory (U), your teacher will provide feedback and discuss the relevant sections / questions with you and will arrange a due date for the submission of your 2</w:t>
            </w:r>
            <w:r w:rsidRPr="001864FE">
              <w:rPr>
                <w:vertAlign w:val="superscript"/>
              </w:rPr>
              <w:t>nd</w:t>
            </w:r>
            <w:r w:rsidRPr="001864FE">
              <w:t xml:space="preserve"> attempt. If your 2</w:t>
            </w:r>
            <w:r w:rsidRPr="001864FE">
              <w:rPr>
                <w:vertAlign w:val="superscript"/>
              </w:rPr>
              <w:t>nd</w:t>
            </w:r>
            <w:r w:rsidRPr="001864FE">
              <w:t xml:space="preserve"> submission is unsatisfactory (U), or you fail to submit a 2</w:t>
            </w:r>
            <w:r w:rsidRPr="001864FE">
              <w:rPr>
                <w:vertAlign w:val="superscript"/>
              </w:rPr>
              <w:t>nd</w:t>
            </w:r>
            <w:r w:rsidRPr="001864FE">
              <w:t xml:space="preserve"> attempt, you will receive an overall unsatisfactory result for this assessment task. </w:t>
            </w:r>
            <w:r w:rsidRPr="001864FE">
              <w:rPr>
                <w:bCs/>
              </w:rPr>
              <w:t xml:space="preserve">Only one re-assessment attempt may be granted for each assessment task, with the exception of Apprentices or Trainees who are permitted an additional </w:t>
            </w:r>
            <w:r w:rsidRPr="001864FE">
              <w:rPr>
                <w:bCs/>
              </w:rPr>
              <w:lastRenderedPageBreak/>
              <w:t>supplementary assessment.</w:t>
            </w:r>
            <w:r w:rsidRPr="001864FE">
              <w:rPr>
                <w:b/>
              </w:rPr>
              <w:t xml:space="preserve"> For more information, refer to the Student Rules.</w:t>
            </w:r>
          </w:p>
        </w:tc>
      </w:tr>
    </w:tbl>
    <w:p w14:paraId="6BC8CF64" w14:textId="77777777" w:rsidR="00CA5864" w:rsidRDefault="00CA5864">
      <w:r>
        <w:lastRenderedPageBreak/>
        <w:br w:type="page"/>
      </w:r>
    </w:p>
    <w:tbl>
      <w:tblPr>
        <w:tblStyle w:val="TableGrid"/>
        <w:tblW w:w="0" w:type="auto"/>
        <w:tblInd w:w="108" w:type="dxa"/>
        <w:tblLook w:val="04A0" w:firstRow="1" w:lastRow="0" w:firstColumn="1" w:lastColumn="0" w:noHBand="0" w:noVBand="1"/>
      </w:tblPr>
      <w:tblGrid>
        <w:gridCol w:w="2517"/>
        <w:gridCol w:w="7569"/>
      </w:tblGrid>
      <w:tr w:rsidR="00CA5864" w:rsidRPr="008F7477" w14:paraId="20216D8D" w14:textId="77777777" w:rsidTr="0074311F">
        <w:tc>
          <w:tcPr>
            <w:tcW w:w="2552" w:type="dxa"/>
            <w:shd w:val="clear" w:color="auto" w:fill="D9D9D9" w:themeFill="background1" w:themeFillShade="D9"/>
          </w:tcPr>
          <w:p w14:paraId="4F57B203" w14:textId="0CF9F215" w:rsidR="00CA5864" w:rsidRPr="0082120B" w:rsidRDefault="00CA5864"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F39B7D8" w14:textId="77777777" w:rsidR="00CA5864" w:rsidRDefault="00CA5864" w:rsidP="003B350B">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144EC66B" w14:textId="77777777" w:rsidR="00CA5864" w:rsidRPr="00635961" w:rsidRDefault="00CA5864" w:rsidP="003B350B">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2D1EAE65" w14:textId="77777777" w:rsidR="00CA5864" w:rsidRPr="00635961" w:rsidRDefault="00CA5864" w:rsidP="003B350B">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0D152306" w14:textId="541EC773" w:rsidR="00CA5864" w:rsidRPr="00D51432" w:rsidRDefault="00CA5864" w:rsidP="003B350B">
            <w:pPr>
              <w:rPr>
                <w:rFonts w:cs="Arial"/>
                <w:b/>
                <w:bCs/>
                <w:color w:val="E36C0A" w:themeColor="accent6" w:themeShade="BF"/>
                <w:kern w:val="0"/>
                <w:sz w:val="28"/>
                <w:szCs w:val="22"/>
              </w:rPr>
            </w:pPr>
            <w:r>
              <w:rPr>
                <w:rFonts w:cs="Arial"/>
                <w:b/>
                <w:bCs/>
                <w:color w:val="E36C0A" w:themeColor="accent6" w:themeShade="BF"/>
                <w:kern w:val="0"/>
                <w:sz w:val="28"/>
                <w:szCs w:val="22"/>
              </w:rPr>
              <w:t>surname_1234567890_ICTPRG501</w:t>
            </w:r>
            <w:r w:rsidRPr="00D51432">
              <w:rPr>
                <w:rFonts w:cs="Arial"/>
                <w:b/>
                <w:bCs/>
                <w:color w:val="E36C0A" w:themeColor="accent6" w:themeShade="BF"/>
                <w:kern w:val="0"/>
                <w:sz w:val="28"/>
                <w:szCs w:val="22"/>
              </w:rPr>
              <w:t>_1</w:t>
            </w:r>
          </w:p>
          <w:p w14:paraId="2D8139D3" w14:textId="77777777" w:rsidR="00CA5864" w:rsidRDefault="00CA5864" w:rsidP="003B350B">
            <w:pPr>
              <w:rPr>
                <w:rFonts w:cs="Arial"/>
                <w:bCs/>
                <w:color w:val="00000A"/>
                <w:kern w:val="0"/>
                <w:szCs w:val="22"/>
              </w:rPr>
            </w:pPr>
          </w:p>
          <w:p w14:paraId="7EED57D8" w14:textId="77777777" w:rsidR="00CA5864" w:rsidRPr="00635961" w:rsidRDefault="00CA5864" w:rsidP="003B350B">
            <w:pPr>
              <w:rPr>
                <w:rFonts w:cs="Arial"/>
                <w:bCs/>
                <w:color w:val="00000A"/>
                <w:kern w:val="0"/>
                <w:szCs w:val="22"/>
              </w:rPr>
            </w:pPr>
            <w:r w:rsidRPr="00635961">
              <w:rPr>
                <w:rFonts w:cs="Arial"/>
                <w:bCs/>
                <w:color w:val="00000A"/>
                <w:kern w:val="0"/>
                <w:szCs w:val="22"/>
              </w:rPr>
              <w:t>For re-submissions, an “R” must be added to the file name. For example:</w:t>
            </w:r>
          </w:p>
          <w:p w14:paraId="72500249" w14:textId="3BD67632" w:rsidR="00CA5864" w:rsidRPr="00D51432" w:rsidRDefault="00CA5864" w:rsidP="003B350B">
            <w:pPr>
              <w:rPr>
                <w:rFonts w:cs="Arial"/>
                <w:b/>
                <w:bCs/>
                <w:color w:val="E36C0A" w:themeColor="accent6" w:themeShade="BF"/>
                <w:kern w:val="0"/>
                <w:sz w:val="28"/>
                <w:szCs w:val="22"/>
              </w:rPr>
            </w:pPr>
            <w:r w:rsidRPr="00D51432">
              <w:rPr>
                <w:rFonts w:cs="Arial"/>
                <w:b/>
                <w:bCs/>
                <w:color w:val="E36C0A" w:themeColor="accent6" w:themeShade="BF"/>
                <w:kern w:val="0"/>
                <w:sz w:val="28"/>
                <w:szCs w:val="22"/>
              </w:rPr>
              <w:t>surname_1234567890_</w:t>
            </w:r>
            <w:r>
              <w:rPr>
                <w:rFonts w:cs="Arial"/>
                <w:b/>
                <w:bCs/>
                <w:color w:val="E36C0A" w:themeColor="accent6" w:themeShade="BF"/>
                <w:kern w:val="0"/>
                <w:sz w:val="28"/>
                <w:szCs w:val="22"/>
              </w:rPr>
              <w:t xml:space="preserve"> ICTPRG501</w:t>
            </w:r>
            <w:r w:rsidRPr="00D51432">
              <w:rPr>
                <w:rFonts w:cs="Arial"/>
                <w:b/>
                <w:bCs/>
                <w:color w:val="E36C0A" w:themeColor="accent6" w:themeShade="BF"/>
                <w:kern w:val="0"/>
                <w:sz w:val="28"/>
                <w:szCs w:val="22"/>
              </w:rPr>
              <w:t>_1_R</w:t>
            </w:r>
          </w:p>
          <w:p w14:paraId="7B0C40DE" w14:textId="4EE9226C" w:rsidR="00CA5864" w:rsidRPr="0082120B" w:rsidRDefault="00CA5864" w:rsidP="000A70C7">
            <w:pPr>
              <w:pStyle w:val="TableBullet-Main"/>
            </w:pPr>
            <w:r w:rsidRPr="00635961">
              <w:rPr>
                <w:bCs/>
                <w:color w:val="00000A"/>
                <w:kern w:val="0"/>
              </w:rPr>
              <w:t>The Marking Criteria Sheet must be signed and submitted with your work.</w:t>
            </w:r>
          </w:p>
        </w:tc>
      </w:tr>
      <w:tr w:rsidR="009D65DF" w:rsidRPr="000964DF" w14:paraId="441BF8B0" w14:textId="77777777" w:rsidTr="0074311F">
        <w:tc>
          <w:tcPr>
            <w:tcW w:w="2552" w:type="dxa"/>
            <w:shd w:val="clear" w:color="auto" w:fill="D9D9D9" w:themeFill="background1" w:themeFillShade="D9"/>
          </w:tcPr>
          <w:p w14:paraId="1193C641" w14:textId="77777777" w:rsidR="009D65DF" w:rsidRPr="0023672D" w:rsidRDefault="009D65DF" w:rsidP="00EA4D68">
            <w:pPr>
              <w:spacing w:before="80" w:after="80"/>
              <w:rPr>
                <w:rFonts w:cs="Arial"/>
                <w:b/>
                <w:szCs w:val="22"/>
              </w:rPr>
            </w:pPr>
            <w:r w:rsidRPr="0023672D">
              <w:rPr>
                <w:rFonts w:cs="Arial"/>
                <w:b/>
                <w:szCs w:val="22"/>
              </w:rPr>
              <w:t>Instructions to Assessor</w:t>
            </w:r>
          </w:p>
        </w:tc>
        <w:tc>
          <w:tcPr>
            <w:tcW w:w="7654" w:type="dxa"/>
            <w:vAlign w:val="center"/>
          </w:tcPr>
          <w:p w14:paraId="75BF6090" w14:textId="77777777" w:rsidR="00CA5864" w:rsidRDefault="00CA5864" w:rsidP="00CA5864">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72528595" w14:textId="77777777" w:rsidR="00CA5864" w:rsidRPr="005774DB" w:rsidRDefault="00CA5864" w:rsidP="00CA5864">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62DBAC4C" w14:textId="77777777" w:rsidR="00CA5864" w:rsidRPr="00843B61" w:rsidRDefault="00CA5864" w:rsidP="00CA5864">
            <w:pPr>
              <w:pStyle w:val="TableBullet-Main"/>
            </w:pPr>
            <w:r>
              <w:rPr>
                <w:lang w:eastAsia="en-US" w:bidi="ar-SA"/>
              </w:rPr>
              <w:t>Database management systems</w:t>
            </w:r>
          </w:p>
          <w:p w14:paraId="206DD387" w14:textId="77777777" w:rsidR="00CA5864" w:rsidRPr="00843B61" w:rsidRDefault="00CA5864" w:rsidP="00CA5864">
            <w:pPr>
              <w:pStyle w:val="TableBullet-Main"/>
            </w:pPr>
            <w:r>
              <w:rPr>
                <w:lang w:eastAsia="en-US" w:bidi="ar-SA"/>
              </w:rPr>
              <w:t>Computers on the network</w:t>
            </w:r>
          </w:p>
          <w:p w14:paraId="30589572" w14:textId="77777777" w:rsidR="00CA5864" w:rsidRPr="00843B61" w:rsidRDefault="00CA5864" w:rsidP="00CA5864">
            <w:pPr>
              <w:pStyle w:val="TableBullet-Main"/>
            </w:pPr>
            <w:r>
              <w:rPr>
                <w:lang w:eastAsia="en-US" w:bidi="ar-SA"/>
              </w:rPr>
              <w:t>Integrated Development Environment (IDE)</w:t>
            </w:r>
          </w:p>
          <w:p w14:paraId="57B133C5" w14:textId="516A011E" w:rsidR="009D65DF" w:rsidRPr="0023672D" w:rsidRDefault="00CA5864" w:rsidP="00CA5864">
            <w:pPr>
              <w:pStyle w:val="TableBullet-Main"/>
            </w:pPr>
            <w:r>
              <w:rPr>
                <w:lang w:eastAsia="en-US" w:bidi="ar-SA"/>
              </w:rPr>
              <w:t>Program specifications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6E36B455" w:rsidR="00CA5864" w:rsidRDefault="00CA5864">
      <w:pPr>
        <w:rPr>
          <w:rFonts w:cs="Arial"/>
          <w:sz w:val="20"/>
          <w:szCs w:val="20"/>
        </w:rPr>
      </w:pPr>
    </w:p>
    <w:p w14:paraId="43B10429" w14:textId="77777777" w:rsidR="00CA5864" w:rsidRDefault="00CA5864">
      <w:pPr>
        <w:widowControl/>
        <w:suppressAutoHyphens w:val="0"/>
        <w:spacing w:before="0" w:after="0" w:line="240" w:lineRule="auto"/>
        <w:rPr>
          <w:rFonts w:cs="Arial"/>
          <w:sz w:val="20"/>
          <w:szCs w:val="20"/>
        </w:rPr>
      </w:pPr>
      <w:r>
        <w:rPr>
          <w:rFonts w:cs="Arial"/>
          <w:sz w:val="20"/>
          <w:szCs w:val="20"/>
        </w:rPr>
        <w:br w:type="page"/>
      </w:r>
    </w:p>
    <w:p w14:paraId="31BA0950" w14:textId="77777777" w:rsidR="00CA5864" w:rsidRPr="00CA5864" w:rsidRDefault="00CA5864" w:rsidP="00CA5864">
      <w:pPr>
        <w:pStyle w:val="Heading1"/>
      </w:pPr>
      <w:r w:rsidRPr="00CA5864">
        <w:lastRenderedPageBreak/>
        <w:t>Instructions to Students</w:t>
      </w:r>
    </w:p>
    <w:p w14:paraId="4904189B" w14:textId="77777777" w:rsidR="00CA5864" w:rsidRDefault="00CA5864" w:rsidP="00CA5864">
      <w:pPr>
        <w:pStyle w:val="Heading2"/>
        <w:rPr>
          <w:rFonts w:eastAsia="Times New Roman"/>
          <w:u w:color="1F497D"/>
          <w:lang w:eastAsia="en-AU" w:bidi="ar-SA"/>
        </w:rPr>
      </w:pPr>
      <w:bookmarkStart w:id="6" w:name="_Toc351980672"/>
      <w:bookmarkStart w:id="7" w:name="_Toc351980809"/>
      <w:r w:rsidRPr="00F57F8C">
        <w:rPr>
          <w:rFonts w:eastAsia="Times New Roman"/>
          <w:u w:color="1F497D"/>
          <w:lang w:eastAsia="en-AU" w:bidi="ar-SA"/>
        </w:rPr>
        <w:t xml:space="preserve">Assessment 1: </w:t>
      </w:r>
      <w:bookmarkEnd w:id="6"/>
      <w:bookmarkEnd w:id="7"/>
      <w:r w:rsidRPr="00F57F8C">
        <w:rPr>
          <w:rFonts w:eastAsia="Times New Roman"/>
          <w:u w:color="1F497D"/>
          <w:lang w:eastAsia="en-AU" w:bidi="ar-SA"/>
        </w:rPr>
        <w:t xml:space="preserve"> </w:t>
      </w:r>
      <w:r>
        <w:rPr>
          <w:rFonts w:eastAsia="Times New Roman"/>
          <w:u w:color="1F497D"/>
          <w:lang w:eastAsia="en-AU" w:bidi="ar-SA"/>
        </w:rPr>
        <w:t>Software Programming</w:t>
      </w:r>
    </w:p>
    <w:p w14:paraId="3D30C448" w14:textId="31B0B134" w:rsidR="00CA5864" w:rsidRPr="00CA5864" w:rsidRDefault="00CA5864" w:rsidP="00CA5864">
      <w:r w:rsidRPr="00CA5864">
        <w:t xml:space="preserve">In this assessment, you are required to participate in the development of an object-oriented </w:t>
      </w:r>
      <w:r w:rsidR="001F0784">
        <w:t xml:space="preserve">desktop </w:t>
      </w:r>
      <w:r w:rsidRPr="00CA5864">
        <w:t xml:space="preserve">application with a graphical user interface, and a web </w:t>
      </w:r>
      <w:r w:rsidR="001F0784">
        <w:t>application based on the PharmaCare Software Requirements Specifications (SRS)</w:t>
      </w:r>
      <w:r w:rsidRPr="00CA5864">
        <w:t>:</w:t>
      </w:r>
    </w:p>
    <w:p w14:paraId="12E6CD0F" w14:textId="018F4893" w:rsidR="00CA5864" w:rsidRDefault="001F0784" w:rsidP="003C5A7D">
      <w:pPr>
        <w:pStyle w:val="Bullet-main"/>
        <w:rPr>
          <w:lang w:val="en-US"/>
        </w:rPr>
      </w:pPr>
      <w:r>
        <w:rPr>
          <w:lang w:val="en-US"/>
        </w:rPr>
        <w:t xml:space="preserve">Select a minimum of two use cases from those actioned by the Doctor and create a </w:t>
      </w:r>
      <w:r w:rsidR="00CA5864">
        <w:t xml:space="preserve">Windows application with </w:t>
      </w:r>
      <w:r>
        <w:t>relevant database component access. Write / Modify / Cancel prescription are a good set of uses cases to complete for this application.</w:t>
      </w:r>
    </w:p>
    <w:p w14:paraId="3B557631" w14:textId="387F7A36" w:rsidR="00CA5864" w:rsidRDefault="001F0784" w:rsidP="003C5A7D">
      <w:pPr>
        <w:pStyle w:val="Bullet-main"/>
        <w:rPr>
          <w:color w:val="000000"/>
        </w:rPr>
      </w:pPr>
      <w:r>
        <w:rPr>
          <w:lang w:val="en-US"/>
        </w:rPr>
        <w:t>Select a minimum of two use cases from those actioned by the Pharmacist or Nurse and create a web application with relevant database component access.</w:t>
      </w:r>
    </w:p>
    <w:p w14:paraId="58A4030D" w14:textId="68DFAFDF" w:rsidR="00CA5864" w:rsidRDefault="00CA5864" w:rsidP="003C5A7D">
      <w:pPr>
        <w:rPr>
          <w:color w:val="000000"/>
          <w:lang w:eastAsia="en-AU" w:bidi="ar-SA"/>
        </w:rPr>
      </w:pPr>
      <w:r>
        <w:rPr>
          <w:lang w:eastAsia="en-AU" w:bidi="ar-SA"/>
        </w:rPr>
        <w:t xml:space="preserve">You are required to show clear evidence of due process – appropriate planning, gathering requirements, design, development, testing of the </w:t>
      </w:r>
      <w:r w:rsidR="00AD63AE">
        <w:rPr>
          <w:lang w:eastAsia="en-AU" w:bidi="ar-SA"/>
        </w:rPr>
        <w:t>Windows</w:t>
      </w:r>
      <w:r>
        <w:rPr>
          <w:lang w:eastAsia="en-AU" w:bidi="ar-SA"/>
        </w:rPr>
        <w:t xml:space="preserve"> and web application, </w:t>
      </w:r>
      <w:r>
        <w:rPr>
          <w:lang w:val="en-US" w:eastAsia="en-AU" w:bidi="ar-SA"/>
        </w:rPr>
        <w:t xml:space="preserve">and </w:t>
      </w:r>
      <w:r>
        <w:rPr>
          <w:lang w:eastAsia="en-AU" w:bidi="ar-SA"/>
        </w:rPr>
        <w:t>reporting to your project manager on the completion of the project.</w:t>
      </w:r>
    </w:p>
    <w:p w14:paraId="2715EDFB" w14:textId="77777777" w:rsidR="00CA5864" w:rsidRDefault="00CA5864" w:rsidP="00CA5864">
      <w:pPr>
        <w:widowControl/>
        <w:suppressAutoHyphens w:val="0"/>
      </w:pPr>
    </w:p>
    <w:p w14:paraId="0372ACA9" w14:textId="32C463AA" w:rsidR="00307F1C" w:rsidRPr="00307F1C" w:rsidRDefault="00C34F07" w:rsidP="00CA5864">
      <w:pPr>
        <w:widowControl/>
        <w:suppressAutoHyphens w:val="0"/>
        <w:rPr>
          <w:rFonts w:eastAsia="Times New Roman" w:cs="Arial"/>
          <w:b/>
          <w:color w:val="000000"/>
          <w:kern w:val="0"/>
          <w:lang w:eastAsia="en-AU" w:bidi="ar-SA"/>
        </w:rPr>
      </w:pPr>
      <w:r>
        <w:rPr>
          <w:rFonts w:eastAsia="Times New Roman" w:cs="Arial"/>
          <w:b/>
          <w:color w:val="000000"/>
          <w:kern w:val="0"/>
          <w:lang w:eastAsia="en-AU" w:bidi="ar-SA"/>
        </w:rPr>
        <w:t>Task</w:t>
      </w:r>
      <w:r w:rsidR="00307F1C" w:rsidRPr="00307F1C">
        <w:rPr>
          <w:rFonts w:eastAsia="Times New Roman" w:cs="Arial"/>
          <w:b/>
          <w:color w:val="000000"/>
          <w:kern w:val="0"/>
          <w:lang w:eastAsia="en-AU" w:bidi="ar-SA"/>
        </w:rPr>
        <w:t xml:space="preserve"> 1</w:t>
      </w:r>
    </w:p>
    <w:p w14:paraId="5EA223D1" w14:textId="77777777" w:rsidR="00307F1C" w:rsidRPr="004B0848" w:rsidRDefault="00307F1C" w:rsidP="00307F1C">
      <w:pPr>
        <w:rPr>
          <w:b/>
        </w:rPr>
      </w:pPr>
      <w:r w:rsidRPr="004B0848">
        <w:rPr>
          <w:b/>
        </w:rPr>
        <w:t>You will be required to complete the following tasks:</w:t>
      </w:r>
    </w:p>
    <w:p w14:paraId="0D44EDC8" w14:textId="77777777" w:rsidR="00307F1C" w:rsidRPr="004B0848" w:rsidRDefault="00307F1C" w:rsidP="00307F1C">
      <w:pPr>
        <w:pStyle w:val="ListParagraph"/>
        <w:numPr>
          <w:ilvl w:val="0"/>
          <w:numId w:val="15"/>
        </w:numPr>
        <w:ind w:left="567" w:hanging="567"/>
        <w:contextualSpacing w:val="0"/>
      </w:pPr>
      <w:r w:rsidRPr="004B0848">
        <w:rPr>
          <w:b/>
        </w:rPr>
        <w:t>Select and report on at least three (3) current software project management tools</w:t>
      </w:r>
      <w:r w:rsidRPr="004B0848">
        <w:t xml:space="preserve"> that you will or would be utilising.  Justify your choices and describe the benefits of each one.  Your selections need to cover the following software development management areas:  Project Management, Source Code Control, and Collaboration Management.</w:t>
      </w:r>
    </w:p>
    <w:p w14:paraId="2862D7DE" w14:textId="77777777" w:rsidR="00307F1C" w:rsidRPr="004B0848" w:rsidRDefault="00307F1C" w:rsidP="00307F1C">
      <w:pPr>
        <w:pStyle w:val="ListParagraph"/>
        <w:numPr>
          <w:ilvl w:val="0"/>
          <w:numId w:val="15"/>
        </w:numPr>
        <w:ind w:left="567" w:hanging="567"/>
        <w:contextualSpacing w:val="0"/>
      </w:pPr>
      <w:r w:rsidRPr="004B0848">
        <w:rPr>
          <w:b/>
        </w:rPr>
        <w:t>Determine and report the methodology</w:t>
      </w:r>
      <w:r w:rsidRPr="004B0848">
        <w:t xml:space="preserve"> you will or would be utilising for the development project, as well as the process to follow for source code control to avoid source code conflicts.</w:t>
      </w:r>
    </w:p>
    <w:p w14:paraId="73001AB0" w14:textId="493FB40E" w:rsidR="00307F1C" w:rsidRPr="004B0848" w:rsidRDefault="00307F1C" w:rsidP="00307F1C">
      <w:pPr>
        <w:pStyle w:val="ListParagraph"/>
        <w:numPr>
          <w:ilvl w:val="0"/>
          <w:numId w:val="15"/>
        </w:numPr>
        <w:ind w:left="567" w:hanging="567"/>
        <w:contextualSpacing w:val="0"/>
      </w:pPr>
      <w:r w:rsidRPr="004B0848">
        <w:t xml:space="preserve">Prepare a </w:t>
      </w:r>
      <w:r w:rsidRPr="004B0848">
        <w:rPr>
          <w:b/>
        </w:rPr>
        <w:t>project plan</w:t>
      </w:r>
      <w:r w:rsidRPr="004B0848">
        <w:t xml:space="preserve"> for your project that matches your </w:t>
      </w:r>
      <w:r>
        <w:t>SRS</w:t>
      </w:r>
      <w:r w:rsidRPr="004B0848">
        <w:t xml:space="preserve"> and development methodology.  Verify timelines and costings using mathematical estimates separate to that derived by and from your project management software. Document these verifications separately in your closing report to your manager.</w:t>
      </w:r>
    </w:p>
    <w:p w14:paraId="660CD73C" w14:textId="3A688E31" w:rsidR="00307F1C" w:rsidRPr="004B0848" w:rsidRDefault="00307F1C" w:rsidP="00307F1C">
      <w:pPr>
        <w:pStyle w:val="ListParagraph"/>
        <w:numPr>
          <w:ilvl w:val="0"/>
          <w:numId w:val="15"/>
        </w:numPr>
        <w:ind w:left="567" w:hanging="567"/>
        <w:contextualSpacing w:val="0"/>
      </w:pPr>
      <w:r w:rsidRPr="004B0848">
        <w:rPr>
          <w:b/>
        </w:rPr>
        <w:t xml:space="preserve">Demonstrate the use of your selected Project Management, Source Code Control and Collaboration software </w:t>
      </w:r>
      <w:r w:rsidRPr="004B0848">
        <w:t xml:space="preserve">as you proceed with your development project.  </w:t>
      </w:r>
      <w:r w:rsidRPr="004B0848">
        <w:rPr>
          <w:b/>
        </w:rPr>
        <w:t>Work with at least one other member of your class group or an associate in demonstrating your project collaboration, and your source code and version control management.</w:t>
      </w:r>
      <w:r w:rsidRPr="004B0848">
        <w:t xml:space="preserve">  Demonstrate an ability to select the appropriate management software features, media and format for interacting with other team members, for identifying and resolving issues, and for leading the management of your project in the most effective and appropriate manner possible.</w:t>
      </w:r>
    </w:p>
    <w:p w14:paraId="40FE5A50" w14:textId="7A6C24FE" w:rsidR="00307F1C" w:rsidRPr="004B0848" w:rsidRDefault="00307F1C" w:rsidP="00C34F07">
      <w:pPr>
        <w:pStyle w:val="ListParagraph"/>
        <w:numPr>
          <w:ilvl w:val="0"/>
          <w:numId w:val="15"/>
        </w:numPr>
        <w:ind w:left="567" w:hanging="567"/>
        <w:contextualSpacing w:val="0"/>
      </w:pPr>
      <w:r w:rsidRPr="004B0848">
        <w:t xml:space="preserve">Provide a detailed review (in a management report or a detailed email to your manager or client) of the </w:t>
      </w:r>
      <w:r w:rsidRPr="004B0848">
        <w:rPr>
          <w:b/>
        </w:rPr>
        <w:t>project results, the issues identified and approaches used</w:t>
      </w:r>
      <w:r w:rsidRPr="004B0848">
        <w:t xml:space="preserve"> in managing the issues and the project as a whole, and </w:t>
      </w:r>
      <w:r w:rsidRPr="004B0848">
        <w:rPr>
          <w:b/>
        </w:rPr>
        <w:t xml:space="preserve">adjustments </w:t>
      </w:r>
      <w:r w:rsidRPr="004B0848">
        <w:t>to the project plan.</w:t>
      </w:r>
    </w:p>
    <w:p w14:paraId="78DB78A4" w14:textId="77777777" w:rsidR="00307F1C" w:rsidRPr="004B0848" w:rsidRDefault="00307F1C" w:rsidP="00307F1C">
      <w:pPr>
        <w:pStyle w:val="ListParagraph"/>
        <w:numPr>
          <w:ilvl w:val="0"/>
          <w:numId w:val="15"/>
        </w:numPr>
        <w:ind w:left="567" w:hanging="567"/>
        <w:contextualSpacing w:val="0"/>
      </w:pPr>
      <w:r w:rsidRPr="004B0848">
        <w:t xml:space="preserve">Provide a list of </w:t>
      </w:r>
      <w:r w:rsidRPr="004B0848">
        <w:rPr>
          <w:b/>
        </w:rPr>
        <w:t>references</w:t>
      </w:r>
      <w:r w:rsidRPr="004B0848">
        <w:t xml:space="preserve"> of all your information sources plus web links for all products used.</w:t>
      </w:r>
    </w:p>
    <w:p w14:paraId="213D6565" w14:textId="77777777" w:rsidR="00307F1C" w:rsidRDefault="00307F1C" w:rsidP="00CA5864">
      <w:pPr>
        <w:widowControl/>
        <w:suppressAutoHyphens w:val="0"/>
      </w:pPr>
    </w:p>
    <w:p w14:paraId="61566F63" w14:textId="77777777" w:rsidR="00307F1C" w:rsidRDefault="00307F1C" w:rsidP="00CA5864">
      <w:pPr>
        <w:widowControl/>
        <w:suppressAutoHyphens w:val="0"/>
      </w:pPr>
    </w:p>
    <w:p w14:paraId="4BFC184F" w14:textId="77777777" w:rsidR="00307F1C" w:rsidRPr="006A2E64" w:rsidRDefault="00307F1C" w:rsidP="00CA5864">
      <w:pPr>
        <w:widowControl/>
        <w:suppressAutoHyphens w:val="0"/>
      </w:pPr>
    </w:p>
    <w:p w14:paraId="27B107BE" w14:textId="2DFC1013" w:rsidR="00CA5864" w:rsidRPr="00F57F8C" w:rsidRDefault="00C34F07" w:rsidP="00CA5864">
      <w:pPr>
        <w:widowControl/>
        <w:suppressAutoHyphens w:val="0"/>
        <w:rPr>
          <w:rFonts w:eastAsia="Times New Roman" w:cs="Arial"/>
          <w:b/>
          <w:color w:val="000000"/>
          <w:kern w:val="0"/>
          <w:lang w:eastAsia="en-AU" w:bidi="ar-SA"/>
        </w:rPr>
      </w:pPr>
      <w:r>
        <w:rPr>
          <w:rFonts w:eastAsia="Times New Roman" w:cs="Arial"/>
          <w:b/>
          <w:color w:val="000000"/>
          <w:kern w:val="0"/>
          <w:lang w:eastAsia="en-AU" w:bidi="ar-SA"/>
        </w:rPr>
        <w:t>Task</w:t>
      </w:r>
      <w:r w:rsidR="00307F1C">
        <w:rPr>
          <w:rFonts w:eastAsia="Times New Roman" w:cs="Arial"/>
          <w:b/>
          <w:color w:val="000000"/>
          <w:kern w:val="0"/>
          <w:lang w:eastAsia="en-AU" w:bidi="ar-SA"/>
        </w:rPr>
        <w:t xml:space="preserve"> 2</w:t>
      </w:r>
    </w:p>
    <w:p w14:paraId="2B23B550" w14:textId="33245D35"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w:t>
      </w:r>
      <w:r w:rsidR="00AD63AE">
        <w:rPr>
          <w:rFonts w:eastAsia="Times New Roman" w:cs="Arial"/>
          <w:kern w:val="0"/>
          <w:lang w:eastAsia="en-AU" w:bidi="ar-SA"/>
        </w:rPr>
        <w:t>given SRS</w:t>
      </w:r>
      <w:r w:rsidRPr="003C5A7D">
        <w:rPr>
          <w:rFonts w:eastAsia="Times New Roman" w:cs="Arial"/>
          <w:kern w:val="0"/>
          <w:lang w:eastAsia="en-AU" w:bidi="ar-SA"/>
        </w:rPr>
        <w:t xml:space="preserve"> and your interpretation of the </w:t>
      </w:r>
      <w:r w:rsidR="00AD63AE">
        <w:rPr>
          <w:rFonts w:eastAsia="Times New Roman" w:cs="Arial"/>
          <w:kern w:val="0"/>
          <w:lang w:eastAsia="en-AU" w:bidi="ar-SA"/>
        </w:rPr>
        <w:t>SRS</w:t>
      </w:r>
      <w:r w:rsidRPr="003C5A7D">
        <w:rPr>
          <w:rFonts w:eastAsia="Times New Roman" w:cs="Arial"/>
          <w:kern w:val="0"/>
          <w:lang w:eastAsia="en-AU" w:bidi="ar-SA"/>
        </w:rPr>
        <w:t xml:space="preserve">, prepare a Technical Report </w:t>
      </w:r>
      <w:r w:rsidRPr="003C5A7D">
        <w:rPr>
          <w:rFonts w:eastAsia="Times New Roman" w:cs="Arial"/>
          <w:kern w:val="0"/>
          <w:lang w:val="en-US" w:eastAsia="en-AU" w:bidi="ar-SA"/>
        </w:rPr>
        <w:t xml:space="preserve">for </w:t>
      </w:r>
      <w:r w:rsidRPr="003C5A7D">
        <w:rPr>
          <w:rFonts w:eastAsia="Times New Roman" w:cs="Arial"/>
          <w:kern w:val="0"/>
          <w:lang w:eastAsia="en-AU" w:bidi="ar-SA"/>
        </w:rPr>
        <w:t>your Project Manager to include the following:</w:t>
      </w:r>
    </w:p>
    <w:p w14:paraId="13EF96C8" w14:textId="77777777" w:rsidR="00CA5864" w:rsidRDefault="00CA5864" w:rsidP="00426213">
      <w:pPr>
        <w:pStyle w:val="Bullet-sub2"/>
        <w:ind w:left="1134" w:hanging="567"/>
      </w:pPr>
      <w:r w:rsidRPr="00426213">
        <w:t>An e</w:t>
      </w:r>
      <w:r>
        <w:t>xplan</w:t>
      </w:r>
      <w:r w:rsidRPr="00426213">
        <w:t>ation of</w:t>
      </w:r>
      <w:r>
        <w:t xml:space="preserve"> the mechanism you would use that enables inter-process communication in your web application.</w:t>
      </w:r>
    </w:p>
    <w:p w14:paraId="69782C87" w14:textId="77777777" w:rsidR="00CA5864" w:rsidRDefault="00CA5864" w:rsidP="00426213">
      <w:pPr>
        <w:pStyle w:val="Bullet-sub2"/>
        <w:ind w:left="1134" w:hanging="567"/>
      </w:pPr>
      <w:r w:rsidRPr="00426213">
        <w:t>An e</w:t>
      </w:r>
      <w:r>
        <w:t>xplan</w:t>
      </w:r>
      <w:r w:rsidRPr="00426213">
        <w:t>ation of</w:t>
      </w:r>
      <w:r>
        <w:t xml:space="preserve"> what is an Interface in object-oriented programming and how would you use it to apply multiple inheritances.</w:t>
      </w:r>
    </w:p>
    <w:p w14:paraId="3E73F812" w14:textId="188C3BE5"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program specifications, build and test </w:t>
      </w:r>
      <w:r w:rsidR="00AD63AE">
        <w:rPr>
          <w:rFonts w:eastAsia="Times New Roman" w:cs="Arial"/>
          <w:kern w:val="0"/>
          <w:lang w:eastAsia="en-AU" w:bidi="ar-SA"/>
        </w:rPr>
        <w:t xml:space="preserve">the windows </w:t>
      </w:r>
      <w:r w:rsidRPr="003C5A7D">
        <w:rPr>
          <w:rFonts w:eastAsia="Times New Roman" w:cs="Arial"/>
          <w:kern w:val="0"/>
          <w:lang w:eastAsia="en-AU" w:bidi="ar-SA"/>
        </w:rPr>
        <w:t xml:space="preserve">application </w:t>
      </w:r>
      <w:r w:rsidR="00AD63AE">
        <w:rPr>
          <w:rFonts w:eastAsia="Times New Roman" w:cs="Arial"/>
          <w:kern w:val="0"/>
          <w:lang w:eastAsia="en-AU" w:bidi="ar-SA"/>
        </w:rPr>
        <w:t>in</w:t>
      </w:r>
      <w:r w:rsidRPr="003C5A7D">
        <w:rPr>
          <w:rFonts w:eastAsia="Times New Roman" w:cs="Arial"/>
          <w:kern w:val="0"/>
          <w:lang w:eastAsia="en-AU" w:bidi="ar-SA"/>
        </w:rPr>
        <w:t xml:space="preserve"> Java mak</w:t>
      </w:r>
      <w:r w:rsidR="00AD63AE">
        <w:rPr>
          <w:rFonts w:eastAsia="Times New Roman" w:cs="Arial"/>
          <w:kern w:val="0"/>
          <w:lang w:eastAsia="en-AU" w:bidi="ar-SA"/>
        </w:rPr>
        <w:t>ing</w:t>
      </w:r>
      <w:r w:rsidRPr="003C5A7D">
        <w:rPr>
          <w:rFonts w:eastAsia="Times New Roman" w:cs="Arial"/>
          <w:kern w:val="0"/>
          <w:lang w:eastAsia="en-AU" w:bidi="ar-SA"/>
        </w:rPr>
        <w:t xml:space="preserve"> use of the following:</w:t>
      </w:r>
    </w:p>
    <w:p w14:paraId="0200A4C2" w14:textId="4C116004" w:rsidR="00CA5864" w:rsidRDefault="00CA5864" w:rsidP="00426213">
      <w:pPr>
        <w:pStyle w:val="Bullet-sub2"/>
        <w:ind w:left="1134" w:hanging="567"/>
      </w:pPr>
      <w:r>
        <w:t>Write code that follow</w:t>
      </w:r>
      <w:r w:rsidRPr="00087279">
        <w:t>s</w:t>
      </w:r>
      <w:r>
        <w:t xml:space="preserve"> the coding standards and naming conventions and ensure to include comment</w:t>
      </w:r>
      <w:r w:rsidRPr="00087279">
        <w:t>-</w:t>
      </w:r>
      <w:r>
        <w:t>block</w:t>
      </w:r>
      <w:r w:rsidRPr="00087279">
        <w:t>s</w:t>
      </w:r>
      <w:r>
        <w:t xml:space="preserve"> </w:t>
      </w:r>
      <w:r w:rsidRPr="00087279">
        <w:t>for</w:t>
      </w:r>
      <w:r>
        <w:t xml:space="preserve"> user-defined methods.</w:t>
      </w:r>
    </w:p>
    <w:p w14:paraId="6DBD4E43" w14:textId="28EBC5EE" w:rsidR="00CA5864" w:rsidRDefault="00CA5864" w:rsidP="00426213">
      <w:pPr>
        <w:pStyle w:val="Bullet-sub2"/>
        <w:ind w:left="1134" w:hanging="567"/>
      </w:pPr>
      <w:r>
        <w:t>GUI components such as web forms, buttons, labels, data grids</w:t>
      </w:r>
      <w:r w:rsidRPr="00087279">
        <w:t>,</w:t>
      </w:r>
      <w:r>
        <w:t xml:space="preserve"> etc.</w:t>
      </w:r>
    </w:p>
    <w:p w14:paraId="790CE16F" w14:textId="43F7D5AC" w:rsidR="00CA5864" w:rsidRPr="00087279" w:rsidRDefault="00CA5864" w:rsidP="00AD63AE">
      <w:pPr>
        <w:pStyle w:val="Bullet-sub2"/>
        <w:ind w:left="1134" w:hanging="567"/>
      </w:pPr>
      <w:r>
        <w:t xml:space="preserve">Create Help Files using GUI components and include </w:t>
      </w:r>
      <w:r w:rsidRPr="00087279">
        <w:t>them</w:t>
      </w:r>
      <w:r>
        <w:t xml:space="preserve"> in the appropriate web forms or pages.</w:t>
      </w:r>
    </w:p>
    <w:p w14:paraId="2DAEFE37" w14:textId="39785D03" w:rsidR="00C34F07" w:rsidRDefault="00C34F07" w:rsidP="00C34F07">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program specifications, build and test </w:t>
      </w:r>
      <w:r>
        <w:rPr>
          <w:rFonts w:eastAsia="Times New Roman" w:cs="Arial"/>
          <w:kern w:val="0"/>
          <w:lang w:eastAsia="en-AU" w:bidi="ar-SA"/>
        </w:rPr>
        <w:t xml:space="preserve">the web </w:t>
      </w:r>
      <w:r w:rsidRPr="003C5A7D">
        <w:rPr>
          <w:rFonts w:eastAsia="Times New Roman" w:cs="Arial"/>
          <w:kern w:val="0"/>
          <w:lang w:eastAsia="en-AU" w:bidi="ar-SA"/>
        </w:rPr>
        <w:t xml:space="preserve">application </w:t>
      </w:r>
      <w:r>
        <w:rPr>
          <w:rFonts w:eastAsia="Times New Roman" w:cs="Arial"/>
          <w:kern w:val="0"/>
          <w:lang w:eastAsia="en-AU" w:bidi="ar-SA"/>
        </w:rPr>
        <w:t>in</w:t>
      </w:r>
      <w:r w:rsidRPr="003C5A7D">
        <w:rPr>
          <w:rFonts w:eastAsia="Times New Roman" w:cs="Arial"/>
          <w:kern w:val="0"/>
          <w:lang w:eastAsia="en-AU" w:bidi="ar-SA"/>
        </w:rPr>
        <w:t xml:space="preserve"> </w:t>
      </w:r>
      <w:r>
        <w:rPr>
          <w:rFonts w:eastAsia="Times New Roman" w:cs="Arial"/>
          <w:kern w:val="0"/>
          <w:lang w:eastAsia="en-AU" w:bidi="ar-SA"/>
        </w:rPr>
        <w:t>PHP</w:t>
      </w:r>
      <w:r w:rsidRPr="003C5A7D">
        <w:rPr>
          <w:rFonts w:eastAsia="Times New Roman" w:cs="Arial"/>
          <w:kern w:val="0"/>
          <w:lang w:eastAsia="en-AU" w:bidi="ar-SA"/>
        </w:rPr>
        <w:t xml:space="preserve"> </w:t>
      </w:r>
      <w:r w:rsidR="00426213">
        <w:rPr>
          <w:rFonts w:eastAsia="Times New Roman" w:cs="Arial"/>
          <w:kern w:val="0"/>
          <w:lang w:eastAsia="en-AU" w:bidi="ar-SA"/>
        </w:rPr>
        <w:t>with the following features:</w:t>
      </w:r>
    </w:p>
    <w:p w14:paraId="6C1C84AA" w14:textId="203A4BDE" w:rsidR="00C34F07" w:rsidRPr="00C34F07" w:rsidRDefault="00C34F07" w:rsidP="00C34F07">
      <w:pPr>
        <w:pStyle w:val="Bullet-sub2"/>
        <w:ind w:left="1134" w:hanging="567"/>
      </w:pPr>
      <w:r w:rsidRPr="00C34F07">
        <w:t>You must create a functioning form that is integrated with their MySQL database. The form must have an aesthetically pleasing interface created using HTML that is styled using CSS. It must be validated using JavaScript (client-side) and use PHP (server-side), such that the incoming data is sanitised. The web page must include a footer with the student’s name and year of creation.</w:t>
      </w:r>
    </w:p>
    <w:p w14:paraId="1D1A4C8B" w14:textId="77777777" w:rsidR="00C34F07" w:rsidRDefault="00C34F07" w:rsidP="00426213">
      <w:pPr>
        <w:pStyle w:val="Bullet-sub2"/>
        <w:ind w:left="1134" w:hanging="567"/>
      </w:pPr>
      <w:r w:rsidRPr="00265FC6">
        <w:t xml:space="preserve">Upon completion of </w:t>
      </w:r>
      <w:r>
        <w:t>your</w:t>
      </w:r>
      <w:r w:rsidRPr="00265FC6">
        <w:t xml:space="preserve"> page, </w:t>
      </w:r>
      <w:r>
        <w:t>you</w:t>
      </w:r>
      <w:r w:rsidRPr="00265FC6">
        <w:t xml:space="preserve"> must perform web standards validation, testing and debugging to ensure </w:t>
      </w:r>
      <w:r>
        <w:t>your</w:t>
      </w:r>
      <w:r w:rsidRPr="00265FC6">
        <w:t xml:space="preserve"> website functions a</w:t>
      </w:r>
      <w:r>
        <w:t>ppropriately in at least three (3</w:t>
      </w:r>
      <w:r w:rsidRPr="00265FC6">
        <w:t xml:space="preserve">) popular web browsers. </w:t>
      </w:r>
    </w:p>
    <w:p w14:paraId="7E315628" w14:textId="79CD09D2"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Based on the scenario above and your interpretation of the </w:t>
      </w:r>
      <w:r w:rsidR="00AD63AE">
        <w:rPr>
          <w:rFonts w:eastAsia="Times New Roman" w:cs="Arial"/>
          <w:kern w:val="0"/>
          <w:lang w:eastAsia="en-AU" w:bidi="ar-SA"/>
        </w:rPr>
        <w:t>SRS</w:t>
      </w:r>
      <w:r w:rsidRPr="003C5A7D">
        <w:rPr>
          <w:rFonts w:eastAsia="Times New Roman" w:cs="Arial"/>
          <w:kern w:val="0"/>
          <w:lang w:eastAsia="en-AU" w:bidi="ar-SA"/>
        </w:rPr>
        <w:t xml:space="preserve">, build and test a server application (web service) to implement remote procedure call (RPC) based on multiple inheritances </w:t>
      </w:r>
      <w:r w:rsidR="00307F1C">
        <w:rPr>
          <w:rFonts w:eastAsia="Times New Roman" w:cs="Arial"/>
          <w:kern w:val="0"/>
          <w:lang w:eastAsia="en-AU" w:bidi="ar-SA"/>
        </w:rPr>
        <w:t>in</w:t>
      </w:r>
      <w:r w:rsidRPr="003C5A7D">
        <w:rPr>
          <w:rFonts w:eastAsia="Times New Roman" w:cs="Arial"/>
          <w:kern w:val="0"/>
          <w:lang w:eastAsia="en-AU" w:bidi="ar-SA"/>
        </w:rPr>
        <w:t xml:space="preserve"> Java mak</w:t>
      </w:r>
      <w:r w:rsidR="00307F1C">
        <w:rPr>
          <w:rFonts w:eastAsia="Times New Roman" w:cs="Arial"/>
          <w:kern w:val="0"/>
          <w:lang w:eastAsia="en-AU" w:bidi="ar-SA"/>
        </w:rPr>
        <w:t>ing</w:t>
      </w:r>
      <w:r w:rsidRPr="003C5A7D">
        <w:rPr>
          <w:rFonts w:eastAsia="Times New Roman" w:cs="Arial"/>
          <w:kern w:val="0"/>
          <w:lang w:eastAsia="en-AU" w:bidi="ar-SA"/>
        </w:rPr>
        <w:t xml:space="preserve"> use of the following:</w:t>
      </w:r>
    </w:p>
    <w:p w14:paraId="45C33FE1" w14:textId="062D395A" w:rsidR="00CA5864" w:rsidRPr="00DF1B3B" w:rsidRDefault="00CA5864" w:rsidP="00426213">
      <w:pPr>
        <w:pStyle w:val="Bullet-sub2"/>
        <w:ind w:left="1134" w:hanging="567"/>
      </w:pPr>
      <w:r w:rsidRPr="00CC7D0D">
        <w:t xml:space="preserve">Write codes that follow the </w:t>
      </w:r>
      <w:r>
        <w:t>coding standards and naming conventions</w:t>
      </w:r>
      <w:r w:rsidR="00307F1C">
        <w:t xml:space="preserve"> a</w:t>
      </w:r>
      <w:r w:rsidRPr="00CC7D0D">
        <w:t xml:space="preserve">nd ensure </w:t>
      </w:r>
      <w:r>
        <w:t>to include comment-</w:t>
      </w:r>
      <w:r w:rsidRPr="00CC7D0D">
        <w:t>block</w:t>
      </w:r>
      <w:r>
        <w:t xml:space="preserve"> for user-defined methods</w:t>
      </w:r>
      <w:r w:rsidRPr="00CC7D0D">
        <w:t xml:space="preserve">.  </w:t>
      </w:r>
    </w:p>
    <w:p w14:paraId="6E76849C" w14:textId="77777777" w:rsidR="00CA5864" w:rsidRDefault="00CA5864" w:rsidP="00426213">
      <w:pPr>
        <w:pStyle w:val="Bullet-sub2"/>
        <w:ind w:left="1134" w:hanging="567"/>
      </w:pPr>
      <w:r>
        <w:t>Operation Contracts to handle the following database operations:</w:t>
      </w:r>
    </w:p>
    <w:p w14:paraId="548A1992" w14:textId="77777777" w:rsidR="00426213" w:rsidRDefault="00CA5864" w:rsidP="00426213">
      <w:pPr>
        <w:pStyle w:val="Bullet-sub2"/>
        <w:numPr>
          <w:ilvl w:val="2"/>
          <w:numId w:val="6"/>
        </w:numPr>
      </w:pPr>
      <w:r>
        <w:t>Create new record</w:t>
      </w:r>
    </w:p>
    <w:p w14:paraId="5C642A7A" w14:textId="77777777" w:rsidR="00426213" w:rsidRDefault="00CA5864" w:rsidP="00426213">
      <w:pPr>
        <w:pStyle w:val="Bullet-sub2"/>
        <w:numPr>
          <w:ilvl w:val="2"/>
          <w:numId w:val="6"/>
        </w:numPr>
      </w:pPr>
      <w:r>
        <w:t>Update existing record</w:t>
      </w:r>
    </w:p>
    <w:p w14:paraId="5EC44763" w14:textId="77777777" w:rsidR="00426213" w:rsidRDefault="00CA5864" w:rsidP="00426213">
      <w:pPr>
        <w:pStyle w:val="Bullet-sub2"/>
        <w:numPr>
          <w:ilvl w:val="2"/>
          <w:numId w:val="6"/>
        </w:numPr>
      </w:pPr>
      <w:r>
        <w:t>Delete existing record</w:t>
      </w:r>
    </w:p>
    <w:p w14:paraId="3EE5107E" w14:textId="2AF37B7B" w:rsidR="00CA5864" w:rsidRDefault="00CA5864" w:rsidP="00426213">
      <w:pPr>
        <w:pStyle w:val="Bullet-sub2"/>
        <w:numPr>
          <w:ilvl w:val="2"/>
          <w:numId w:val="6"/>
        </w:numPr>
      </w:pPr>
      <w:r w:rsidRPr="00F506FB">
        <w:t xml:space="preserve">Retrieve multiple records </w:t>
      </w:r>
    </w:p>
    <w:p w14:paraId="18594BC1" w14:textId="37C71ED7" w:rsidR="00CA5864" w:rsidRDefault="00CA5864" w:rsidP="00307F1C">
      <w:pPr>
        <w:pStyle w:val="Bullet-sub2"/>
        <w:ind w:left="1134" w:hanging="567"/>
      </w:pPr>
      <w:r>
        <w:t>Data Contract to allow transfer of data between client and the server.</w:t>
      </w:r>
    </w:p>
    <w:p w14:paraId="34BBF72B" w14:textId="4EAFC61C"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lastRenderedPageBreak/>
        <w:t>Demonstrate your advanced programming skills by developing a stand-alone application following the coding standards and naming conventions incorporating the following features to this project:</w:t>
      </w:r>
    </w:p>
    <w:p w14:paraId="2A05EE1C" w14:textId="77777777" w:rsidR="00CA5864" w:rsidRPr="001818BC" w:rsidRDefault="00CA5864" w:rsidP="00426213">
      <w:pPr>
        <w:pStyle w:val="Bullet-sub2"/>
        <w:ind w:left="1134" w:hanging="567"/>
      </w:pPr>
      <w:r w:rsidRPr="001818BC">
        <w:t>Drag and drop</w:t>
      </w:r>
    </w:p>
    <w:p w14:paraId="408C7892" w14:textId="77777777" w:rsidR="00CA5864" w:rsidRPr="00D93453" w:rsidRDefault="00CA5864" w:rsidP="00426213">
      <w:pPr>
        <w:pStyle w:val="Bullet-sub2"/>
        <w:ind w:left="1134" w:hanging="567"/>
      </w:pPr>
      <w:r w:rsidRPr="001818BC">
        <w:t>2-D graphics</w:t>
      </w:r>
    </w:p>
    <w:p w14:paraId="08B7BA02"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To ensure all syntax and logic errors are identified and the debugging process, outcomes and corrections comply with program specification:</w:t>
      </w:r>
    </w:p>
    <w:p w14:paraId="0B67A41D" w14:textId="484FEE2C" w:rsidR="00CA5864" w:rsidRPr="003C5A7D" w:rsidRDefault="00CA5864" w:rsidP="00426213">
      <w:pPr>
        <w:pStyle w:val="Bullet-sub2"/>
        <w:ind w:left="1134" w:hanging="567"/>
      </w:pPr>
      <w:r w:rsidRPr="003C5A7D">
        <w:t xml:space="preserve">Use the debugging tools including trace and watches to create a log of syntax and logic errors </w:t>
      </w:r>
    </w:p>
    <w:p w14:paraId="220FA7A8" w14:textId="77777777" w:rsidR="00CA5864" w:rsidRPr="003C5A7D" w:rsidRDefault="00CA5864" w:rsidP="00426213">
      <w:pPr>
        <w:pStyle w:val="Bullet-sub2"/>
        <w:ind w:left="1134" w:hanging="567"/>
      </w:pPr>
      <w:r w:rsidRPr="003C5A7D">
        <w:t>Outline the solutions applied</w:t>
      </w:r>
    </w:p>
    <w:p w14:paraId="4D9F9792" w14:textId="77777777" w:rsidR="00CA5864" w:rsidRPr="003C5A7D" w:rsidRDefault="00CA5864" w:rsidP="00426213">
      <w:pPr>
        <w:pStyle w:val="Bullet-sub2"/>
        <w:ind w:left="1134" w:hanging="567"/>
      </w:pPr>
      <w:r w:rsidRPr="003C5A7D">
        <w:t xml:space="preserve">Include this in your report under the section “Defect Logs”.  </w:t>
      </w:r>
    </w:p>
    <w:p w14:paraId="7E869713" w14:textId="77777777" w:rsidR="00CA5864" w:rsidRPr="003C5A7D" w:rsidRDefault="00CA5864" w:rsidP="00426213">
      <w:pPr>
        <w:pStyle w:val="Bullet-sub2"/>
        <w:ind w:left="1134" w:hanging="567"/>
      </w:pPr>
      <w:r w:rsidRPr="003C5A7D">
        <w:t>Include screenshots and steps of using these tools under the section “Debugging Tools in Action”.</w:t>
      </w:r>
    </w:p>
    <w:p w14:paraId="0C5EA858"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Create and prepare test data to confirm code meets design specifications.</w:t>
      </w:r>
    </w:p>
    <w:p w14:paraId="266CF5C9"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Perform testing using the prepared test data and document the test results and compare against program specifications and gathered project requirements.  Have at least one of your peers to test the program and </w:t>
      </w:r>
    </w:p>
    <w:p w14:paraId="3D1DF43D" w14:textId="77777777" w:rsidR="00CA5864" w:rsidRPr="003C5A7D" w:rsidRDefault="00CA5864" w:rsidP="00426213">
      <w:pPr>
        <w:pStyle w:val="Bullet-sub2"/>
        <w:ind w:left="1134" w:hanging="567"/>
      </w:pPr>
      <w:r w:rsidRPr="003C5A7D">
        <w:t>document the test results</w:t>
      </w:r>
    </w:p>
    <w:p w14:paraId="412FA84B" w14:textId="77777777" w:rsidR="00CA5864" w:rsidRPr="003C5A7D" w:rsidRDefault="00CA5864" w:rsidP="00426213">
      <w:pPr>
        <w:pStyle w:val="Bullet-sub2"/>
        <w:ind w:left="1134" w:hanging="567"/>
      </w:pPr>
      <w:r w:rsidRPr="003C5A7D">
        <w:t xml:space="preserve">analyse results, and… </w:t>
      </w:r>
    </w:p>
    <w:p w14:paraId="5C5820CF" w14:textId="77777777" w:rsidR="00CA5864" w:rsidRPr="003C5A7D" w:rsidRDefault="00CA5864" w:rsidP="00426213">
      <w:pPr>
        <w:pStyle w:val="Bullet-sub2"/>
        <w:ind w:left="1134" w:hanging="567"/>
      </w:pPr>
      <w:r w:rsidRPr="003C5A7D">
        <w:t>prepare a test summary report.</w:t>
      </w:r>
    </w:p>
    <w:p w14:paraId="3BEF7DB1" w14:textId="77777777" w:rsidR="00CA5864" w:rsidRPr="003C5A7D" w:rsidRDefault="00CA5864" w:rsidP="003C5A7D">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Include a section in your report </w:t>
      </w:r>
      <w:r w:rsidRPr="003C5A7D">
        <w:rPr>
          <w:rFonts w:eastAsia="Times New Roman" w:cs="Arial"/>
          <w:kern w:val="0"/>
          <w:lang w:val="en-US" w:eastAsia="en-AU" w:bidi="ar-SA"/>
        </w:rPr>
        <w:t xml:space="preserve">titled: </w:t>
      </w:r>
      <w:r w:rsidRPr="003C5A7D">
        <w:rPr>
          <w:rFonts w:eastAsia="Times New Roman" w:cs="Arial"/>
          <w:kern w:val="0"/>
          <w:lang w:eastAsia="en-AU" w:bidi="ar-SA"/>
        </w:rPr>
        <w:t xml:space="preserve"> “Documentation Maintenance” to indicate how you will maintain the program document</w:t>
      </w:r>
      <w:r w:rsidRPr="003C5A7D">
        <w:rPr>
          <w:rFonts w:eastAsia="Times New Roman" w:cs="Arial"/>
          <w:kern w:val="0"/>
          <w:lang w:val="en-US" w:eastAsia="en-AU" w:bidi="ar-SA"/>
        </w:rPr>
        <w:t xml:space="preserve">ation.  Include in this section your approaches to managing </w:t>
      </w:r>
      <w:r w:rsidRPr="003C5A7D">
        <w:rPr>
          <w:rFonts w:eastAsia="Times New Roman" w:cs="Arial"/>
          <w:kern w:val="0"/>
          <w:lang w:eastAsia="en-AU" w:bidi="ar-SA"/>
        </w:rPr>
        <w:t>document version control</w:t>
      </w:r>
      <w:r w:rsidRPr="003C5A7D">
        <w:rPr>
          <w:rFonts w:eastAsia="Times New Roman" w:cs="Arial"/>
          <w:kern w:val="0"/>
          <w:lang w:val="en-US" w:eastAsia="en-AU" w:bidi="ar-SA"/>
        </w:rPr>
        <w:t>,</w:t>
      </w:r>
      <w:r w:rsidRPr="003C5A7D">
        <w:rPr>
          <w:rFonts w:eastAsia="Times New Roman" w:cs="Arial"/>
          <w:kern w:val="0"/>
          <w:lang w:eastAsia="en-AU" w:bidi="ar-SA"/>
        </w:rPr>
        <w:t xml:space="preserve"> and naming conventions</w:t>
      </w:r>
    </w:p>
    <w:p w14:paraId="6DB5B6A1" w14:textId="77777777" w:rsidR="00CA5864" w:rsidRPr="003C5A7D" w:rsidRDefault="00CA5864" w:rsidP="003C5A7D">
      <w:pPr>
        <w:widowControl/>
        <w:numPr>
          <w:ilvl w:val="0"/>
          <w:numId w:val="12"/>
        </w:numPr>
        <w:tabs>
          <w:tab w:val="left" w:pos="567"/>
        </w:tabs>
        <w:suppressAutoHyphens w:val="0"/>
        <w:spacing w:before="0" w:after="160" w:line="360" w:lineRule="auto"/>
        <w:ind w:left="567" w:hanging="567"/>
        <w:rPr>
          <w:rFonts w:eastAsia="Times New Roman" w:cs="Arial"/>
          <w:kern w:val="0"/>
          <w:lang w:eastAsia="en-AU" w:bidi="ar-SA"/>
        </w:rPr>
      </w:pPr>
      <w:r w:rsidRPr="003C5A7D">
        <w:rPr>
          <w:rFonts w:eastAsia="Times New Roman" w:cs="Arial"/>
          <w:kern w:val="0"/>
          <w:lang w:eastAsia="en-AU" w:bidi="ar-SA"/>
        </w:rPr>
        <w:t xml:space="preserve">Present your </w:t>
      </w:r>
      <w:r w:rsidRPr="003C5A7D">
        <w:rPr>
          <w:rFonts w:eastAsia="Times New Roman" w:cs="Arial"/>
          <w:kern w:val="0"/>
          <w:lang w:val="en-US" w:eastAsia="en-AU" w:bidi="ar-SA"/>
        </w:rPr>
        <w:t xml:space="preserve">development project, including </w:t>
      </w:r>
      <w:r w:rsidRPr="003C5A7D">
        <w:rPr>
          <w:rFonts w:eastAsia="Times New Roman" w:cs="Arial"/>
          <w:kern w:val="0"/>
          <w:lang w:eastAsia="en-AU" w:bidi="ar-SA"/>
        </w:rPr>
        <w:t>technical report</w:t>
      </w:r>
      <w:r w:rsidRPr="003C5A7D">
        <w:rPr>
          <w:rFonts w:eastAsia="Times New Roman" w:cs="Arial"/>
          <w:kern w:val="0"/>
          <w:lang w:val="en-US" w:eastAsia="en-AU" w:bidi="ar-SA"/>
        </w:rPr>
        <w:t>,</w:t>
      </w:r>
      <w:r w:rsidRPr="003C5A7D">
        <w:rPr>
          <w:rFonts w:eastAsia="Times New Roman" w:cs="Arial"/>
          <w:kern w:val="0"/>
          <w:lang w:eastAsia="en-AU" w:bidi="ar-SA"/>
        </w:rPr>
        <w:t xml:space="preserve"> to your Project Manager for sign-off.</w:t>
      </w:r>
    </w:p>
    <w:p w14:paraId="62D3287C" w14:textId="77777777" w:rsidR="00C34F07" w:rsidRDefault="00C34F07" w:rsidP="00C34F07">
      <w:pPr>
        <w:widowControl/>
        <w:suppressAutoHyphens w:val="0"/>
        <w:rPr>
          <w:rFonts w:eastAsia="Times New Roman" w:cs="Arial"/>
          <w:b/>
          <w:color w:val="000000"/>
          <w:kern w:val="0"/>
          <w:lang w:eastAsia="en-AU" w:bidi="ar-SA"/>
        </w:rPr>
      </w:pPr>
    </w:p>
    <w:p w14:paraId="62EB0BF5" w14:textId="5EF4B2B8" w:rsidR="003E5509" w:rsidRPr="00C34F07" w:rsidRDefault="00C34F07" w:rsidP="00C34F07">
      <w:pPr>
        <w:widowControl/>
        <w:suppressAutoHyphens w:val="0"/>
        <w:rPr>
          <w:rFonts w:eastAsia="Times New Roman" w:cs="Arial"/>
          <w:b/>
          <w:color w:val="000000"/>
          <w:kern w:val="0"/>
          <w:lang w:eastAsia="en-AU" w:bidi="ar-SA"/>
        </w:rPr>
      </w:pPr>
      <w:r w:rsidRPr="00C34F07">
        <w:rPr>
          <w:rFonts w:eastAsia="Times New Roman" w:cs="Arial"/>
          <w:b/>
          <w:color w:val="000000"/>
          <w:kern w:val="0"/>
          <w:lang w:eastAsia="en-AU" w:bidi="ar-SA"/>
        </w:rPr>
        <w:t>Task 3</w:t>
      </w:r>
    </w:p>
    <w:p w14:paraId="289113EF" w14:textId="4533AC9C"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 xml:space="preserve">Based on your interpretation of the </w:t>
      </w:r>
      <w:r>
        <w:rPr>
          <w:rFonts w:asciiTheme="minorHAnsi" w:eastAsia="Times New Roman" w:hAnsiTheme="minorHAnsi" w:cstheme="minorHAnsi"/>
          <w:kern w:val="0"/>
          <w:szCs w:val="22"/>
          <w:lang w:eastAsia="en-AU" w:bidi="ar-SA"/>
        </w:rPr>
        <w:t>SRS</w:t>
      </w:r>
      <w:r w:rsidRPr="00E06E39">
        <w:rPr>
          <w:rFonts w:asciiTheme="minorHAnsi" w:eastAsia="Times New Roman" w:hAnsiTheme="minorHAnsi" w:cstheme="minorHAnsi"/>
          <w:kern w:val="0"/>
          <w:szCs w:val="22"/>
          <w:lang w:eastAsia="en-AU" w:bidi="ar-SA"/>
        </w:rPr>
        <w:t>, prepare a report to your Project Manager outlining the following: (</w:t>
      </w:r>
      <w:r w:rsidRPr="00E06E39">
        <w:rPr>
          <w:rFonts w:asciiTheme="minorHAnsi" w:eastAsia="Times New Roman" w:hAnsiTheme="minorHAnsi" w:cstheme="minorHAnsi"/>
          <w:i/>
          <w:kern w:val="0"/>
          <w:szCs w:val="22"/>
          <w:lang w:eastAsia="en-AU" w:bidi="ar-SA"/>
        </w:rPr>
        <w:t>available to your chosen programming language or integrated development environment (IDE))</w:t>
      </w:r>
    </w:p>
    <w:p w14:paraId="60B683E0" w14:textId="77777777" w:rsidR="00C34F07" w:rsidRPr="00E06E39" w:rsidRDefault="00C34F07" w:rsidP="00C34F07">
      <w:pPr>
        <w:pStyle w:val="Bullet-sub2"/>
      </w:pPr>
      <w:r w:rsidRPr="00E06E39">
        <w:t>Lists of logging frameworks and a description of each</w:t>
      </w:r>
    </w:p>
    <w:p w14:paraId="54EE103A" w14:textId="77777777" w:rsidR="00C34F07" w:rsidRPr="00E06E39" w:rsidRDefault="00C34F07" w:rsidP="00C34F07">
      <w:pPr>
        <w:pStyle w:val="Bullet-sub2"/>
      </w:pPr>
      <w:r w:rsidRPr="00E06E39">
        <w:t>Lists of debugging tools and a description of each</w:t>
      </w:r>
    </w:p>
    <w:p w14:paraId="4BF15178" w14:textId="77777777" w:rsidR="00C34F07" w:rsidRPr="00E06E39" w:rsidRDefault="00C34F07" w:rsidP="00C34F07">
      <w:pPr>
        <w:pStyle w:val="Bullet-sub2"/>
      </w:pPr>
      <w:r w:rsidRPr="00E06E39">
        <w:t>Lists of profiling tools and description of each</w:t>
      </w:r>
    </w:p>
    <w:p w14:paraId="03CF3E9E" w14:textId="55D08FE7"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 xml:space="preserve">Choose and use one of the logging frameworks you have listed </w:t>
      </w:r>
      <w:r>
        <w:rPr>
          <w:rFonts w:asciiTheme="minorHAnsi" w:eastAsia="Times New Roman" w:hAnsiTheme="minorHAnsi" w:cstheme="minorHAnsi"/>
          <w:kern w:val="0"/>
          <w:szCs w:val="22"/>
          <w:lang w:eastAsia="en-AU" w:bidi="ar-SA"/>
        </w:rPr>
        <w:t xml:space="preserve">above </w:t>
      </w:r>
      <w:r w:rsidRPr="00E06E39">
        <w:rPr>
          <w:rFonts w:asciiTheme="minorHAnsi" w:eastAsia="Times New Roman" w:hAnsiTheme="minorHAnsi" w:cstheme="minorHAnsi"/>
          <w:kern w:val="0"/>
          <w:szCs w:val="22"/>
          <w:lang w:eastAsia="en-AU" w:bidi="ar-SA"/>
        </w:rPr>
        <w:t>and create a custom event log for your software development project.</w:t>
      </w:r>
    </w:p>
    <w:p w14:paraId="40A1D498" w14:textId="77777777"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Analyse the event log and identify the potential solutions to the captured error or bug and include this in your report under the section “Event Logs Analysis”.</w:t>
      </w:r>
    </w:p>
    <w:p w14:paraId="1B65909B" w14:textId="204A19E8"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lastRenderedPageBreak/>
        <w:t xml:space="preserve">Choose and use one the debugging tools you have listed </w:t>
      </w:r>
      <w:r>
        <w:rPr>
          <w:rFonts w:asciiTheme="minorHAnsi" w:eastAsia="Times New Roman" w:hAnsiTheme="minorHAnsi" w:cstheme="minorHAnsi"/>
          <w:kern w:val="0"/>
          <w:szCs w:val="22"/>
          <w:lang w:eastAsia="en-AU" w:bidi="ar-SA"/>
        </w:rPr>
        <w:t>above</w:t>
      </w:r>
      <w:r w:rsidRPr="00E06E39">
        <w:rPr>
          <w:rFonts w:asciiTheme="minorHAnsi" w:eastAsia="Times New Roman" w:hAnsiTheme="minorHAnsi" w:cstheme="minorHAnsi"/>
          <w:kern w:val="0"/>
          <w:szCs w:val="22"/>
          <w:lang w:eastAsia="en-AU" w:bidi="ar-SA"/>
        </w:rPr>
        <w:t xml:space="preserve"> and include in your report the screenshots and steps of using these tools under the section “Debugging Tools in Action”.</w:t>
      </w:r>
    </w:p>
    <w:p w14:paraId="2269456E" w14:textId="77777777"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In your software development project, include the following code for debugging: Print, Assert, and Stop and provide the code snippet in your report under the section “Debugging Tools in Action”.</w:t>
      </w:r>
    </w:p>
    <w:p w14:paraId="3B994C80" w14:textId="3465DDAB" w:rsidR="00C34F07" w:rsidRPr="00E06E39"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 xml:space="preserve">Choose and use one of the profiling tools you have listed </w:t>
      </w:r>
      <w:r>
        <w:rPr>
          <w:rFonts w:asciiTheme="minorHAnsi" w:eastAsia="Times New Roman" w:hAnsiTheme="minorHAnsi" w:cstheme="minorHAnsi"/>
          <w:kern w:val="0"/>
          <w:szCs w:val="22"/>
          <w:lang w:eastAsia="en-AU" w:bidi="ar-SA"/>
        </w:rPr>
        <w:t>above</w:t>
      </w:r>
      <w:r w:rsidRPr="00E06E39">
        <w:rPr>
          <w:rFonts w:asciiTheme="minorHAnsi" w:eastAsia="Times New Roman" w:hAnsiTheme="minorHAnsi" w:cstheme="minorHAnsi"/>
          <w:kern w:val="0"/>
          <w:szCs w:val="22"/>
          <w:lang w:eastAsia="en-AU" w:bidi="ar-SA"/>
        </w:rPr>
        <w:t xml:space="preserve"> and include in your report the screenshot of using this tool under the section “Profiling”.  </w:t>
      </w:r>
      <w:r w:rsidRPr="00E06E39">
        <w:rPr>
          <w:rFonts w:asciiTheme="minorHAnsi" w:eastAsia="Times New Roman" w:hAnsiTheme="minorHAnsi" w:cstheme="minorHAnsi"/>
          <w:i/>
          <w:kern w:val="0"/>
          <w:szCs w:val="22"/>
          <w:lang w:eastAsia="en-AU" w:bidi="ar-SA"/>
        </w:rPr>
        <w:t>(In relation to your application look to verify the parts of the system that consume the most resources, such as random access memory (RAM), central processing unit (CPU) and time.)</w:t>
      </w:r>
    </w:p>
    <w:p w14:paraId="6C79163B" w14:textId="3965C4A8" w:rsidR="00C34F07" w:rsidRPr="00C34F07" w:rsidRDefault="00C34F07" w:rsidP="00C34F07">
      <w:pPr>
        <w:widowControl/>
        <w:numPr>
          <w:ilvl w:val="0"/>
          <w:numId w:val="12"/>
        </w:numPr>
        <w:tabs>
          <w:tab w:val="left" w:pos="567"/>
        </w:tabs>
        <w:suppressAutoHyphens w:val="0"/>
        <w:ind w:left="567" w:hanging="567"/>
        <w:rPr>
          <w:rFonts w:asciiTheme="minorHAnsi" w:eastAsia="Times New Roman" w:hAnsiTheme="minorHAnsi" w:cstheme="minorHAnsi"/>
          <w:kern w:val="0"/>
          <w:szCs w:val="22"/>
          <w:lang w:eastAsia="en-AU" w:bidi="ar-SA"/>
        </w:rPr>
      </w:pPr>
      <w:r w:rsidRPr="00E06E39">
        <w:rPr>
          <w:rFonts w:asciiTheme="minorHAnsi" w:eastAsia="Times New Roman" w:hAnsiTheme="minorHAnsi" w:cstheme="minorHAnsi"/>
          <w:kern w:val="0"/>
          <w:szCs w:val="22"/>
          <w:lang w:eastAsia="en-AU" w:bidi="ar-SA"/>
        </w:rPr>
        <w:t>Analyse the profiling results and identify the potential solutions to the identified issues and include this in your report under the section “Profiling”.</w:t>
      </w:r>
    </w:p>
    <w:sectPr w:rsidR="00C34F07" w:rsidRPr="00C34F07"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62753" w14:textId="77777777" w:rsidR="0012056E" w:rsidRDefault="0012056E" w:rsidP="007026C1">
      <w:r>
        <w:separator/>
      </w:r>
    </w:p>
  </w:endnote>
  <w:endnote w:type="continuationSeparator" w:id="0">
    <w:p w14:paraId="21E2104B" w14:textId="77777777" w:rsidR="0012056E" w:rsidRDefault="0012056E"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E408D8">
      <w:rPr>
        <w:rFonts w:asciiTheme="majorHAnsi" w:hAnsiTheme="majorHAnsi" w:cstheme="majorHAnsi"/>
        <w:noProof/>
        <w:szCs w:val="16"/>
      </w:rPr>
      <w:t>8</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E408D8">
      <w:rPr>
        <w:rFonts w:asciiTheme="majorHAnsi" w:hAnsiTheme="majorHAnsi" w:cstheme="majorHAnsi"/>
        <w:noProof/>
        <w:szCs w:val="16"/>
      </w:rPr>
      <w:t>8</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CA5864">
      <w:rPr>
        <w:rFonts w:asciiTheme="majorHAnsi" w:hAnsiTheme="majorHAnsi" w:cstheme="majorHAnsi"/>
        <w:noProof/>
        <w:szCs w:val="16"/>
      </w:rPr>
      <w:t>ICTPRG501_AT1_PE_TQM_v1.docx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E408D8">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E408D8">
      <w:rPr>
        <w:rFonts w:asciiTheme="majorHAnsi" w:hAnsiTheme="majorHAnsi" w:cstheme="majorHAnsi"/>
        <w:noProof/>
        <w:szCs w:val="16"/>
      </w:rPr>
      <w:t>8</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CC660" w14:textId="77777777" w:rsidR="0012056E" w:rsidRDefault="0012056E" w:rsidP="007026C1">
      <w:r>
        <w:separator/>
      </w:r>
    </w:p>
  </w:footnote>
  <w:footnote w:type="continuationSeparator" w:id="0">
    <w:p w14:paraId="389C75FF" w14:textId="77777777" w:rsidR="0012056E" w:rsidRDefault="0012056E"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E3159"/>
    <w:multiLevelType w:val="hybridMultilevel"/>
    <w:tmpl w:val="B23AE1F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03">
      <w:start w:val="1"/>
      <w:numFmt w:val="bullet"/>
      <w:lvlText w:val="o"/>
      <w:lvlJc w:val="left"/>
      <w:pPr>
        <w:ind w:left="2160" w:hanging="180"/>
      </w:pPr>
      <w:rPr>
        <w:rFonts w:ascii="Courier New" w:hAnsi="Courier New" w:cs="Courier New"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F71920"/>
    <w:multiLevelType w:val="hybridMultilevel"/>
    <w:tmpl w:val="37E47C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6512605"/>
    <w:multiLevelType w:val="hybridMultilevel"/>
    <w:tmpl w:val="19427C52"/>
    <w:lvl w:ilvl="0" w:tplc="CBEEF6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6472E53"/>
    <w:multiLevelType w:val="hybridMultilevel"/>
    <w:tmpl w:val="A2DAFA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8B3426D"/>
    <w:multiLevelType w:val="hybridMultilevel"/>
    <w:tmpl w:val="8B6ACD9C"/>
    <w:lvl w:ilvl="0" w:tplc="51DCD820">
      <w:start w:val="1"/>
      <w:numFmt w:val="bullet"/>
      <w:pStyle w:val="Bullet-sub3"/>
      <w:lvlText w:val=""/>
      <w:lvlJc w:val="left"/>
      <w:pPr>
        <w:ind w:left="1332" w:hanging="360"/>
      </w:pPr>
      <w:rPr>
        <w:rFonts w:ascii="Wingdings" w:hAnsi="Wingdings" w:hint="default"/>
      </w:rPr>
    </w:lvl>
    <w:lvl w:ilvl="1" w:tplc="0C090003" w:tentative="1">
      <w:start w:val="1"/>
      <w:numFmt w:val="bullet"/>
      <w:lvlText w:val="o"/>
      <w:lvlJc w:val="left"/>
      <w:pPr>
        <w:ind w:left="2052" w:hanging="360"/>
      </w:pPr>
      <w:rPr>
        <w:rFonts w:ascii="Courier New" w:hAnsi="Courier New" w:cs="Courier New" w:hint="default"/>
      </w:rPr>
    </w:lvl>
    <w:lvl w:ilvl="2" w:tplc="0C090005" w:tentative="1">
      <w:start w:val="1"/>
      <w:numFmt w:val="bullet"/>
      <w:lvlText w:val=""/>
      <w:lvlJc w:val="left"/>
      <w:pPr>
        <w:ind w:left="2772" w:hanging="360"/>
      </w:pPr>
      <w:rPr>
        <w:rFonts w:ascii="Wingdings" w:hAnsi="Wingdings" w:hint="default"/>
      </w:rPr>
    </w:lvl>
    <w:lvl w:ilvl="3" w:tplc="0C090001" w:tentative="1">
      <w:start w:val="1"/>
      <w:numFmt w:val="bullet"/>
      <w:lvlText w:val=""/>
      <w:lvlJc w:val="left"/>
      <w:pPr>
        <w:ind w:left="3492" w:hanging="360"/>
      </w:pPr>
      <w:rPr>
        <w:rFonts w:ascii="Symbol" w:hAnsi="Symbol" w:hint="default"/>
      </w:rPr>
    </w:lvl>
    <w:lvl w:ilvl="4" w:tplc="0C090003" w:tentative="1">
      <w:start w:val="1"/>
      <w:numFmt w:val="bullet"/>
      <w:lvlText w:val="o"/>
      <w:lvlJc w:val="left"/>
      <w:pPr>
        <w:ind w:left="4212" w:hanging="360"/>
      </w:pPr>
      <w:rPr>
        <w:rFonts w:ascii="Courier New" w:hAnsi="Courier New" w:cs="Courier New" w:hint="default"/>
      </w:rPr>
    </w:lvl>
    <w:lvl w:ilvl="5" w:tplc="0C090005" w:tentative="1">
      <w:start w:val="1"/>
      <w:numFmt w:val="bullet"/>
      <w:lvlText w:val=""/>
      <w:lvlJc w:val="left"/>
      <w:pPr>
        <w:ind w:left="4932" w:hanging="360"/>
      </w:pPr>
      <w:rPr>
        <w:rFonts w:ascii="Wingdings" w:hAnsi="Wingdings" w:hint="default"/>
      </w:rPr>
    </w:lvl>
    <w:lvl w:ilvl="6" w:tplc="0C090001" w:tentative="1">
      <w:start w:val="1"/>
      <w:numFmt w:val="bullet"/>
      <w:lvlText w:val=""/>
      <w:lvlJc w:val="left"/>
      <w:pPr>
        <w:ind w:left="5652" w:hanging="360"/>
      </w:pPr>
      <w:rPr>
        <w:rFonts w:ascii="Symbol" w:hAnsi="Symbol" w:hint="default"/>
      </w:rPr>
    </w:lvl>
    <w:lvl w:ilvl="7" w:tplc="0C090003" w:tentative="1">
      <w:start w:val="1"/>
      <w:numFmt w:val="bullet"/>
      <w:lvlText w:val="o"/>
      <w:lvlJc w:val="left"/>
      <w:pPr>
        <w:ind w:left="6372" w:hanging="360"/>
      </w:pPr>
      <w:rPr>
        <w:rFonts w:ascii="Courier New" w:hAnsi="Courier New" w:cs="Courier New" w:hint="default"/>
      </w:rPr>
    </w:lvl>
    <w:lvl w:ilvl="8" w:tplc="0C090005" w:tentative="1">
      <w:start w:val="1"/>
      <w:numFmt w:val="bullet"/>
      <w:lvlText w:val=""/>
      <w:lvlJc w:val="left"/>
      <w:pPr>
        <w:ind w:left="7092" w:hanging="360"/>
      </w:pPr>
      <w:rPr>
        <w:rFonts w:ascii="Wingdings" w:hAnsi="Wingdings" w:hint="default"/>
      </w:rPr>
    </w:lvl>
  </w:abstractNum>
  <w:abstractNum w:abstractNumId="13">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3"/>
  </w:num>
  <w:num w:numId="4">
    <w:abstractNumId w:val="11"/>
  </w:num>
  <w:num w:numId="5">
    <w:abstractNumId w:val="2"/>
  </w:num>
  <w:num w:numId="6">
    <w:abstractNumId w:val="0"/>
  </w:num>
  <w:num w:numId="7">
    <w:abstractNumId w:val="12"/>
  </w:num>
  <w:num w:numId="8">
    <w:abstractNumId w:val="8"/>
  </w:num>
  <w:num w:numId="9">
    <w:abstractNumId w:val="5"/>
  </w:num>
  <w:num w:numId="10">
    <w:abstractNumId w:val="6"/>
  </w:num>
  <w:num w:numId="11">
    <w:abstractNumId w:val="10"/>
  </w:num>
  <w:num w:numId="12">
    <w:abstractNumId w:val="1"/>
  </w:num>
  <w:num w:numId="13">
    <w:abstractNumId w:val="3"/>
  </w:num>
  <w:num w:numId="14">
    <w:abstractNumId w:val="4"/>
  </w:num>
  <w:num w:numId="15">
    <w:abstractNumId w:val="9"/>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47DCE"/>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2056E"/>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0784"/>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5063"/>
    <w:rsid w:val="002B2FAA"/>
    <w:rsid w:val="002C2DA4"/>
    <w:rsid w:val="002C3E3B"/>
    <w:rsid w:val="002D2E17"/>
    <w:rsid w:val="002E239F"/>
    <w:rsid w:val="002E64B9"/>
    <w:rsid w:val="00307665"/>
    <w:rsid w:val="003079AB"/>
    <w:rsid w:val="00307F1C"/>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50"/>
    <w:rsid w:val="003C599B"/>
    <w:rsid w:val="003C5A7D"/>
    <w:rsid w:val="003E2DCD"/>
    <w:rsid w:val="003E5509"/>
    <w:rsid w:val="003E685E"/>
    <w:rsid w:val="003F0A70"/>
    <w:rsid w:val="003F1C49"/>
    <w:rsid w:val="00400FEC"/>
    <w:rsid w:val="004148F3"/>
    <w:rsid w:val="00426213"/>
    <w:rsid w:val="0044462D"/>
    <w:rsid w:val="00447460"/>
    <w:rsid w:val="00454C37"/>
    <w:rsid w:val="0045549A"/>
    <w:rsid w:val="00455E59"/>
    <w:rsid w:val="0046107F"/>
    <w:rsid w:val="00462B7B"/>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26CFA"/>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90B27"/>
    <w:rsid w:val="0069122F"/>
    <w:rsid w:val="006940DE"/>
    <w:rsid w:val="006A3F65"/>
    <w:rsid w:val="006A6696"/>
    <w:rsid w:val="006B009D"/>
    <w:rsid w:val="006C1F19"/>
    <w:rsid w:val="006C2FBA"/>
    <w:rsid w:val="006D081F"/>
    <w:rsid w:val="006D2A81"/>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A4D68"/>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7F7E"/>
    <w:rsid w:val="00833A87"/>
    <w:rsid w:val="00836649"/>
    <w:rsid w:val="00840E21"/>
    <w:rsid w:val="00850F74"/>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756E"/>
    <w:rsid w:val="009B7AE8"/>
    <w:rsid w:val="009C7CDB"/>
    <w:rsid w:val="009D3EBF"/>
    <w:rsid w:val="009D65DF"/>
    <w:rsid w:val="009E1A7D"/>
    <w:rsid w:val="00A00495"/>
    <w:rsid w:val="00A01572"/>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D63AE"/>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0B72"/>
    <w:rsid w:val="00BD5F64"/>
    <w:rsid w:val="00BE43CC"/>
    <w:rsid w:val="00BF03C4"/>
    <w:rsid w:val="00BF4678"/>
    <w:rsid w:val="00BF4EFE"/>
    <w:rsid w:val="00BF7A79"/>
    <w:rsid w:val="00C00310"/>
    <w:rsid w:val="00C0759C"/>
    <w:rsid w:val="00C1532C"/>
    <w:rsid w:val="00C26196"/>
    <w:rsid w:val="00C34F07"/>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A5864"/>
    <w:rsid w:val="00CB1C31"/>
    <w:rsid w:val="00CB3C7E"/>
    <w:rsid w:val="00CB694F"/>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408D8"/>
    <w:rsid w:val="00E516E0"/>
    <w:rsid w:val="00E518CD"/>
    <w:rsid w:val="00E538B7"/>
    <w:rsid w:val="00E62E3C"/>
    <w:rsid w:val="00E635D2"/>
    <w:rsid w:val="00E6597B"/>
    <w:rsid w:val="00E75057"/>
    <w:rsid w:val="00E87C93"/>
    <w:rsid w:val="00E91562"/>
    <w:rsid w:val="00E91778"/>
    <w:rsid w:val="00E91B44"/>
    <w:rsid w:val="00E923D5"/>
    <w:rsid w:val="00EA1A6A"/>
    <w:rsid w:val="00EA4D68"/>
    <w:rsid w:val="00EB7049"/>
    <w:rsid w:val="00EB7AB9"/>
    <w:rsid w:val="00EC18C7"/>
    <w:rsid w:val="00EC7B09"/>
    <w:rsid w:val="00ED033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0EC4A09C-8AB7-4AFB-8F2D-DF3B9A4D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ListParagraph1">
    <w:name w:val="List Paragraph1"/>
    <w:basedOn w:val="Normal"/>
    <w:uiPriority w:val="34"/>
    <w:qFormat/>
    <w:rsid w:val="00CA5864"/>
    <w:pPr>
      <w:spacing w:before="0" w:after="160" w:line="259" w:lineRule="auto"/>
      <w:ind w:left="720"/>
      <w:contextualSpacing/>
    </w:pPr>
    <w:rPr>
      <w:rFonts w:asciiTheme="minorHAnsi" w:hAnsiTheme="minorHAns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7</cp:revision>
  <dcterms:created xsi:type="dcterms:W3CDTF">2018-09-11T23:23:00Z</dcterms:created>
  <dcterms:modified xsi:type="dcterms:W3CDTF">2018-11-21T22:59:00Z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