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77777777" w:rsidR="000D2BEA" w:rsidRPr="00776895" w:rsidRDefault="000D2BEA" w:rsidP="0080463A">
            <w:pPr>
              <w:pStyle w:val="Tabletext"/>
            </w:pPr>
            <w:bookmarkStart w:id="0" w:name="StudentName"/>
            <w:bookmarkEnd w:id="0"/>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0A436F9F" w:rsidR="007026C1" w:rsidRPr="00776895" w:rsidRDefault="0012513A" w:rsidP="00F83E33">
            <w:pPr>
              <w:pStyle w:val="TableText0"/>
            </w:pPr>
            <w:bookmarkStart w:id="2" w:name="UnitCode_Name"/>
            <w:bookmarkEnd w:id="2"/>
            <w:r>
              <w:t>ICTICT509 Gather data to identify business requirements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74036978" w:rsidR="007026C1" w:rsidRPr="00776895" w:rsidRDefault="0012513A"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31E0D80A" w14:textId="77777777" w:rsidR="0012513A" w:rsidRDefault="0012513A" w:rsidP="0012513A">
            <w:pPr>
              <w:pStyle w:val="Tabletext"/>
            </w:pPr>
            <w:r>
              <w:t>Written Assignment</w:t>
            </w:r>
          </w:p>
          <w:p w14:paraId="63CE34B7" w14:textId="19CCD692" w:rsidR="0072643C" w:rsidRPr="00776895" w:rsidRDefault="0012513A" w:rsidP="0012513A">
            <w:pPr>
              <w:pStyle w:val="Tabletext"/>
            </w:pPr>
            <w:r>
              <w:t>Gather Business Requirements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7EF29A19" w:rsidR="0072643C" w:rsidRPr="00776895" w:rsidRDefault="0012513A"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0294B072" w:rsidR="000D2BEA" w:rsidRPr="00776895" w:rsidRDefault="00B0417A" w:rsidP="0080463A">
            <w:pPr>
              <w:pStyle w:val="Tabletext"/>
            </w:pPr>
            <w:bookmarkStart w:id="3" w:name="AssessDate"/>
            <w:bookmarkEnd w:id="3"/>
            <w:r>
              <w:t>5 / 9 / 2018</w:t>
            </w:r>
            <w:bookmarkStart w:id="4" w:name="_GoBack"/>
            <w:bookmarkEnd w:id="4"/>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0A4E8D70" w:rsidR="002349FD" w:rsidRPr="00776895" w:rsidRDefault="00B0417A" w:rsidP="00B0417A">
            <w:pPr>
              <w:pStyle w:val="Tabletext"/>
            </w:pPr>
            <w:bookmarkStart w:id="5" w:name="TeacherName"/>
            <w:bookmarkEnd w:id="5"/>
            <w:proofErr w:type="spellStart"/>
            <w:r>
              <w:t>Dr.</w:t>
            </w:r>
            <w:proofErr w:type="spellEnd"/>
            <w:r>
              <w:t xml:space="preserve"> Elan Sithirasenan</w:t>
            </w:r>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12513A" w:rsidRPr="00881FA0" w14:paraId="6123A895" w14:textId="77777777" w:rsidTr="00913FD8">
        <w:trPr>
          <w:trHeight w:val="5393"/>
        </w:trPr>
        <w:tc>
          <w:tcPr>
            <w:tcW w:w="1180" w:type="pct"/>
            <w:shd w:val="clear" w:color="auto" w:fill="D9D9D9" w:themeFill="background1" w:themeFillShade="D9"/>
          </w:tcPr>
          <w:p w14:paraId="6123A887" w14:textId="46413C2A" w:rsidR="0012513A" w:rsidRPr="00881FA0" w:rsidRDefault="0012513A" w:rsidP="0080463A">
            <w:pPr>
              <w:pStyle w:val="Tableheading"/>
            </w:pPr>
            <w:r>
              <w:lastRenderedPageBreak/>
              <w:br w:type="page"/>
            </w:r>
            <w:r w:rsidRPr="00881FA0">
              <w:t>Instructions to Student</w:t>
            </w:r>
          </w:p>
        </w:tc>
        <w:tc>
          <w:tcPr>
            <w:tcW w:w="3820" w:type="pct"/>
          </w:tcPr>
          <w:p w14:paraId="67DD1B52"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286DF8A0"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61690189"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146CD0F8" w14:textId="77777777" w:rsidR="0012513A" w:rsidRPr="00D51432" w:rsidRDefault="0012513A" w:rsidP="0012513A">
            <w:pPr>
              <w:widowControl/>
              <w:suppressAutoHyphens w:val="0"/>
              <w:rPr>
                <w:rFonts w:eastAsia="Times New Roman" w:cs="Times New Roman"/>
                <w:color w:val="000000"/>
                <w:kern w:val="0"/>
                <w:szCs w:val="22"/>
                <w:lang w:eastAsia="en-AU" w:bidi="ar-SA"/>
              </w:rPr>
            </w:pPr>
          </w:p>
          <w:p w14:paraId="2D9978A9"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73B6B891"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73ACD8A"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157EB537"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8FAC291"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7070860"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3D8FA3B" w14:textId="77777777" w:rsidR="0012513A" w:rsidRPr="00D51432"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501F38E" w14:textId="77777777" w:rsidR="0012513A" w:rsidRPr="00D51432" w:rsidRDefault="0012513A" w:rsidP="0012513A">
            <w:pPr>
              <w:pStyle w:val="Tablebullet-main"/>
              <w:rPr>
                <w:lang w:eastAsia="en-AU" w:bidi="ar-SA"/>
              </w:rPr>
            </w:pPr>
            <w:r w:rsidRPr="00D51432">
              <w:rPr>
                <w:lang w:eastAsia="en-AU" w:bidi="ar-SA"/>
              </w:rPr>
              <w:t>Other students who continually ask questions or talk aloud while thinking</w:t>
            </w:r>
          </w:p>
          <w:p w14:paraId="06E94836" w14:textId="77777777" w:rsidR="0012513A" w:rsidRPr="00D51432" w:rsidRDefault="0012513A" w:rsidP="0012513A">
            <w:pPr>
              <w:pStyle w:val="Tablebullet-main"/>
              <w:rPr>
                <w:lang w:eastAsia="en-AU" w:bidi="ar-SA"/>
              </w:rPr>
            </w:pPr>
            <w:r w:rsidRPr="00D51432">
              <w:rPr>
                <w:lang w:eastAsia="en-AU" w:bidi="ar-SA"/>
              </w:rPr>
              <w:t xml:space="preserve">Fire drills, projector not working, printers running out of paper or toner cartridge </w:t>
            </w:r>
          </w:p>
          <w:p w14:paraId="3E83E6E1" w14:textId="77777777" w:rsidR="0012513A" w:rsidRPr="00D51432" w:rsidRDefault="0012513A" w:rsidP="0012513A">
            <w:pPr>
              <w:pStyle w:val="Tablebullet-main"/>
              <w:rPr>
                <w:lang w:eastAsia="en-AU" w:bidi="ar-SA"/>
              </w:rPr>
            </w:pPr>
            <w:r w:rsidRPr="00D51432">
              <w:rPr>
                <w:lang w:eastAsia="en-AU" w:bidi="ar-SA"/>
              </w:rPr>
              <w:t>Miscalculating how much work you can do in one day, missing classes and so on.</w:t>
            </w:r>
          </w:p>
          <w:p w14:paraId="693A725B" w14:textId="77777777" w:rsidR="0012513A"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p>
          <w:p w14:paraId="6123A894" w14:textId="35005EF5" w:rsidR="0012513A" w:rsidRPr="00881FA0" w:rsidRDefault="0012513A" w:rsidP="0012513A">
            <w:pPr>
              <w:widowControl/>
              <w:tabs>
                <w:tab w:val="center" w:pos="4153"/>
                <w:tab w:val="right" w:pos="8306"/>
                <w:tab w:val="right" w:pos="10155"/>
              </w:tabs>
              <w:suppressAutoHyphens w:val="0"/>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12513A" w:rsidRPr="00881FA0" w14:paraId="630E045D" w14:textId="77777777" w:rsidTr="00913FD8">
        <w:trPr>
          <w:trHeight w:val="5393"/>
        </w:trPr>
        <w:tc>
          <w:tcPr>
            <w:tcW w:w="1180" w:type="pct"/>
            <w:shd w:val="clear" w:color="auto" w:fill="D9D9D9" w:themeFill="background1" w:themeFillShade="D9"/>
          </w:tcPr>
          <w:p w14:paraId="473AC02C" w14:textId="77777777" w:rsidR="0012513A" w:rsidRDefault="0012513A" w:rsidP="0080463A">
            <w:pPr>
              <w:pStyle w:val="Tableheading"/>
            </w:pPr>
          </w:p>
        </w:tc>
        <w:tc>
          <w:tcPr>
            <w:tcW w:w="3820" w:type="pct"/>
          </w:tcPr>
          <w:p w14:paraId="7B949C45" w14:textId="77777777" w:rsidR="0012513A" w:rsidRPr="001864FE" w:rsidRDefault="0012513A" w:rsidP="0012513A">
            <w:pPr>
              <w:rPr>
                <w:rFonts w:cs="Arial"/>
                <w:b/>
                <w:color w:val="00000A"/>
                <w:kern w:val="0"/>
                <w:szCs w:val="22"/>
              </w:rPr>
            </w:pPr>
            <w:r w:rsidRPr="001864FE">
              <w:rPr>
                <w:rFonts w:cs="Arial"/>
                <w:b/>
                <w:color w:val="00000A"/>
                <w:kern w:val="0"/>
                <w:szCs w:val="22"/>
              </w:rPr>
              <w:t>Assessment Criteria:</w:t>
            </w:r>
          </w:p>
          <w:p w14:paraId="0DD48E8B" w14:textId="4BCB6DEE" w:rsidR="0012513A" w:rsidRDefault="0012513A" w:rsidP="0012513A">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E6D1282" w14:textId="77777777" w:rsidR="0012513A" w:rsidRPr="001864FE" w:rsidRDefault="0012513A" w:rsidP="0012513A">
            <w:pPr>
              <w:rPr>
                <w:rFonts w:cs="Arial"/>
                <w:color w:val="00000A"/>
                <w:kern w:val="0"/>
                <w:szCs w:val="22"/>
              </w:rPr>
            </w:pPr>
            <w:r>
              <w:rPr>
                <w:rFonts w:cs="Arial"/>
                <w:color w:val="00000A"/>
                <w:kern w:val="0"/>
                <w:szCs w:val="22"/>
              </w:rPr>
              <w:t>Refer to the marking criteria document for a detailed list of items.</w:t>
            </w:r>
          </w:p>
          <w:p w14:paraId="296BDEEB" w14:textId="4D8393D7" w:rsidR="0012513A" w:rsidRPr="001864FE" w:rsidRDefault="0012513A" w:rsidP="0012513A">
            <w:pPr>
              <w:rPr>
                <w:rFonts w:cs="Arial"/>
                <w:i/>
                <w:color w:val="00000A"/>
                <w:kern w:val="0"/>
                <w:szCs w:val="22"/>
              </w:rPr>
            </w:pPr>
          </w:p>
          <w:p w14:paraId="2A53A11C" w14:textId="77777777" w:rsidR="0012513A" w:rsidRPr="001864FE" w:rsidRDefault="0012513A" w:rsidP="0012513A">
            <w:pPr>
              <w:rPr>
                <w:rFonts w:cs="Arial"/>
                <w:b/>
                <w:color w:val="00000A"/>
                <w:kern w:val="0"/>
                <w:szCs w:val="22"/>
              </w:rPr>
            </w:pPr>
            <w:r w:rsidRPr="001864FE">
              <w:rPr>
                <w:rFonts w:cs="Arial"/>
                <w:b/>
                <w:color w:val="00000A"/>
                <w:kern w:val="0"/>
                <w:szCs w:val="22"/>
              </w:rPr>
              <w:t>Number of Attempts:</w:t>
            </w:r>
          </w:p>
          <w:p w14:paraId="33EB4049" w14:textId="0BF83E88" w:rsidR="0012513A" w:rsidRPr="00D51432" w:rsidRDefault="0012513A" w:rsidP="0012513A">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r w:rsidR="0012513A" w:rsidRPr="00881FA0" w14:paraId="6123A898" w14:textId="77777777" w:rsidTr="00216252">
        <w:trPr>
          <w:trHeight w:val="566"/>
        </w:trPr>
        <w:tc>
          <w:tcPr>
            <w:tcW w:w="1180" w:type="pct"/>
            <w:shd w:val="clear" w:color="auto" w:fill="D9D9D9" w:themeFill="background1" w:themeFillShade="D9"/>
          </w:tcPr>
          <w:p w14:paraId="6123A896" w14:textId="6CDA5FB6" w:rsidR="0012513A" w:rsidRPr="007C5A6F" w:rsidRDefault="0012513A" w:rsidP="0080463A">
            <w:pPr>
              <w:pStyle w:val="Tableheading"/>
            </w:pPr>
            <w:r w:rsidRPr="007C5A6F">
              <w:t xml:space="preserve">Submission details </w:t>
            </w:r>
          </w:p>
        </w:tc>
        <w:tc>
          <w:tcPr>
            <w:tcW w:w="3820" w:type="pct"/>
          </w:tcPr>
          <w:p w14:paraId="4106B706" w14:textId="77777777" w:rsidR="0012513A" w:rsidRDefault="0012513A" w:rsidP="0012513A">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39A84835" w14:textId="77777777" w:rsidR="0012513A" w:rsidRPr="00635961" w:rsidRDefault="0012513A" w:rsidP="0012513A">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E6E9BB" w14:textId="77777777" w:rsidR="0012513A" w:rsidRPr="00635961" w:rsidRDefault="0012513A" w:rsidP="0012513A">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40A1618E" w14:textId="6A479A85"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surname_1234567890_ICTICT509_1</w:t>
            </w:r>
          </w:p>
          <w:p w14:paraId="0A286E63" w14:textId="77777777" w:rsidR="0012513A" w:rsidRPr="00635961" w:rsidRDefault="0012513A" w:rsidP="0012513A">
            <w:pPr>
              <w:rPr>
                <w:rFonts w:cs="Arial"/>
                <w:bCs/>
                <w:color w:val="00000A"/>
                <w:kern w:val="0"/>
                <w:szCs w:val="22"/>
              </w:rPr>
            </w:pPr>
            <w:r w:rsidRPr="00635961">
              <w:rPr>
                <w:rFonts w:cs="Arial"/>
                <w:bCs/>
                <w:color w:val="00000A"/>
                <w:kern w:val="0"/>
                <w:szCs w:val="22"/>
              </w:rPr>
              <w:t>For re-submissions, an “R” must be added to the file name. For example:</w:t>
            </w:r>
          </w:p>
          <w:p w14:paraId="4C1F91B9" w14:textId="57FFBF06"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 ICTICT509_1_R</w:t>
            </w:r>
          </w:p>
          <w:p w14:paraId="7226442A" w14:textId="77777777" w:rsidR="0012513A" w:rsidRPr="00635961" w:rsidRDefault="0012513A" w:rsidP="0012513A">
            <w:pPr>
              <w:rPr>
                <w:rFonts w:cs="Arial"/>
                <w:bCs/>
                <w:color w:val="00000A"/>
                <w:kern w:val="0"/>
                <w:szCs w:val="22"/>
              </w:rPr>
            </w:pPr>
          </w:p>
          <w:p w14:paraId="6123A897" w14:textId="4111F6EB" w:rsidR="0012513A" w:rsidRPr="007C5A6F" w:rsidRDefault="0012513A" w:rsidP="0012513A">
            <w:pPr>
              <w:pStyle w:val="Tablebullet-main"/>
              <w:numPr>
                <w:ilvl w:val="0"/>
                <w:numId w:val="0"/>
              </w:numPr>
              <w:ind w:left="522" w:hanging="522"/>
            </w:pPr>
            <w:r w:rsidRPr="00635961">
              <w:rPr>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726866CF" w14:textId="77777777" w:rsidR="0053235E" w:rsidRDefault="0053235E" w:rsidP="0053235E">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05183CD8" w14:textId="77777777" w:rsidR="0053235E" w:rsidRPr="005774DB" w:rsidRDefault="0053235E" w:rsidP="0053235E">
            <w:pPr>
              <w:widowControl/>
              <w:suppressAutoHyphens w:val="0"/>
              <w:autoSpaceDE w:val="0"/>
              <w:autoSpaceDN w:val="0"/>
              <w:adjustRightInd w:val="0"/>
              <w:rPr>
                <w:rFonts w:cstheme="minorHAnsi"/>
                <w:szCs w:val="22"/>
              </w:rPr>
            </w:pPr>
            <w:r>
              <w:rPr>
                <w:rFonts w:cstheme="minorHAnsi"/>
                <w:szCs w:val="22"/>
              </w:rPr>
              <w:t>Seek</w:t>
            </w:r>
            <w:r w:rsidRPr="005774DB">
              <w:rPr>
                <w:rFonts w:cstheme="minorHAnsi"/>
                <w:szCs w:val="22"/>
              </w:rPr>
              <w:t xml:space="preserve"> evidence</w:t>
            </w:r>
            <w:r>
              <w:rPr>
                <w:rFonts w:cstheme="minorHAnsi"/>
                <w:szCs w:val="22"/>
              </w:rPr>
              <w:t xml:space="preserve"> that confirms that students are able to complete tasks in an environment that reflects that of a software development workplace, including but not limited to n</w:t>
            </w:r>
            <w:r w:rsidRPr="005774DB">
              <w:rPr>
                <w:rFonts w:cstheme="minorHAnsi"/>
                <w:szCs w:val="22"/>
              </w:rPr>
              <w:t xml:space="preserve">oise levels, </w:t>
            </w:r>
            <w:r>
              <w:rPr>
                <w:rFonts w:cstheme="minorHAnsi"/>
                <w:szCs w:val="22"/>
              </w:rPr>
              <w:t>variations, and adjustments to time schedules.  Ensure students are able to do this while having access to:</w:t>
            </w:r>
          </w:p>
          <w:p w14:paraId="0DE2D03C" w14:textId="77777777" w:rsidR="0053235E" w:rsidRPr="0053235E" w:rsidRDefault="0053235E" w:rsidP="0053235E">
            <w:pPr>
              <w:pStyle w:val="Tablebullet-main"/>
            </w:pPr>
            <w:r w:rsidRPr="0053235E">
              <w:t>Details of the project requirements</w:t>
            </w:r>
          </w:p>
          <w:p w14:paraId="0C1206EE" w14:textId="515B5640" w:rsidR="004770D2" w:rsidRPr="00C01A69" w:rsidRDefault="0053235E" w:rsidP="0053235E">
            <w:pPr>
              <w:pStyle w:val="Tablebullet-main"/>
              <w:rPr>
                <w:strike/>
              </w:rPr>
            </w:pPr>
            <w:r>
              <w:t>Business domain details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7BD3D5DF" w14:textId="12D57355" w:rsidR="009C26B7" w:rsidRDefault="009C26B7" w:rsidP="0053235E">
      <w:pPr>
        <w:widowControl/>
        <w:suppressAutoHyphens w:val="0"/>
        <w:jc w:val="both"/>
        <w:rPr>
          <w:rFonts w:asciiTheme="majorHAnsi" w:hAnsiTheme="majorHAnsi" w:cstheme="majorHAnsi"/>
          <w:szCs w:val="22"/>
        </w:rPr>
      </w:pPr>
    </w:p>
    <w:p w14:paraId="0DD5B5C5" w14:textId="77777777" w:rsidR="0053235E" w:rsidRPr="0053235E" w:rsidRDefault="0053235E" w:rsidP="0053235E">
      <w:pPr>
        <w:pStyle w:val="Heading1"/>
      </w:pPr>
      <w:r w:rsidRPr="0053235E">
        <w:t>Instructions to Students</w:t>
      </w:r>
    </w:p>
    <w:p w14:paraId="5AAB0ECC" w14:textId="77777777" w:rsidR="0053235E" w:rsidRPr="0053235E" w:rsidRDefault="0053235E" w:rsidP="0053235E">
      <w:pPr>
        <w:rPr>
          <w:b/>
        </w:rPr>
      </w:pPr>
      <w:bookmarkStart w:id="6" w:name="_Toc351980672"/>
      <w:bookmarkStart w:id="7" w:name="_Toc351980809"/>
      <w:r w:rsidRPr="0053235E">
        <w:rPr>
          <w:b/>
        </w:rPr>
        <w:t xml:space="preserve">Assessment 1: </w:t>
      </w:r>
      <w:bookmarkEnd w:id="6"/>
      <w:bookmarkEnd w:id="7"/>
      <w:r w:rsidRPr="0053235E">
        <w:rPr>
          <w:b/>
        </w:rPr>
        <w:t xml:space="preserve"> Gather data to identify business requirements</w:t>
      </w:r>
    </w:p>
    <w:p w14:paraId="6F6385D8" w14:textId="77777777" w:rsidR="0053235E" w:rsidRPr="0053235E" w:rsidRDefault="0053235E" w:rsidP="0053235E">
      <w:pPr>
        <w:rPr>
          <w:b/>
        </w:rPr>
      </w:pPr>
      <w:r w:rsidRPr="0053235E">
        <w:rPr>
          <w:b/>
        </w:rPr>
        <w:t>Assignment Scenario:  Caroline’s Classroom Robots</w:t>
      </w:r>
    </w:p>
    <w:p w14:paraId="58129239" w14:textId="77777777" w:rsidR="0053235E" w:rsidRPr="0053235E" w:rsidRDefault="0053235E" w:rsidP="0053235E"/>
    <w:p w14:paraId="5B807DFB" w14:textId="77777777" w:rsidR="0053235E" w:rsidRPr="0053235E" w:rsidRDefault="0053235E" w:rsidP="0053235E">
      <w:r w:rsidRPr="0053235E">
        <w:t>Caroline is looking to get your support in programming one or more robots to assist her with classroom administration and supporting student activity.</w:t>
      </w:r>
    </w:p>
    <w:p w14:paraId="7265EA45" w14:textId="77777777" w:rsidR="0053235E" w:rsidRPr="0053235E" w:rsidRDefault="0053235E" w:rsidP="0053235E">
      <w:r w:rsidRPr="0053235E">
        <w:t>Specifically, Caroline would like the robot(s) to assist her with:</w:t>
      </w:r>
    </w:p>
    <w:p w14:paraId="0D9910F5" w14:textId="77777777" w:rsidR="0053235E" w:rsidRPr="000E40D3" w:rsidRDefault="0053235E" w:rsidP="0053235E">
      <w:pPr>
        <w:pStyle w:val="Tablebullet-main"/>
      </w:pPr>
      <w:r w:rsidRPr="000E40D3">
        <w:t>Welcoming students to the class and tracking their attendance.</w:t>
      </w:r>
    </w:p>
    <w:p w14:paraId="442C3D1A" w14:textId="77777777" w:rsidR="0053235E" w:rsidRPr="000E40D3" w:rsidRDefault="0053235E" w:rsidP="0053235E">
      <w:pPr>
        <w:pStyle w:val="Tablebullet-main"/>
      </w:pPr>
      <w:r w:rsidRPr="000E40D3">
        <w:t>Interacting with students in the delivery of a range of tutorial exercises.</w:t>
      </w:r>
    </w:p>
    <w:p w14:paraId="7030EDD4" w14:textId="77777777" w:rsidR="0053235E" w:rsidRPr="000E40D3" w:rsidRDefault="0053235E" w:rsidP="0053235E">
      <w:pPr>
        <w:pStyle w:val="Tablebullet-main"/>
      </w:pPr>
      <w:r w:rsidRPr="000E40D3">
        <w:t>Tracking the activities and results of students throughout each lesson.</w:t>
      </w:r>
    </w:p>
    <w:p w14:paraId="2020C0A0" w14:textId="77777777" w:rsidR="0053235E" w:rsidRPr="000E40D3" w:rsidRDefault="0053235E" w:rsidP="0053235E">
      <w:pPr>
        <w:pStyle w:val="Tablebullet-main"/>
      </w:pPr>
      <w:r w:rsidRPr="000E40D3">
        <w:t>Store a record of these various details for review, reporting and statistical reporting purposes; and for planning future class exercises, activities and preparation.</w:t>
      </w:r>
    </w:p>
    <w:p w14:paraId="238A6F1A" w14:textId="77777777" w:rsidR="0053235E" w:rsidRPr="0053235E" w:rsidRDefault="0053235E" w:rsidP="0053235E"/>
    <w:p w14:paraId="10D4FC09" w14:textId="77777777" w:rsidR="0053235E" w:rsidRPr="0053235E" w:rsidRDefault="0053235E" w:rsidP="0053235E">
      <w:r w:rsidRPr="0053235E">
        <w:t>Caroline would like screens and reports accessible via her computer tablet to review these various details on a day to day basis, and for reviewing periodic reports.</w:t>
      </w:r>
    </w:p>
    <w:p w14:paraId="7D65F3A9" w14:textId="77777777" w:rsidR="0053235E" w:rsidRPr="0053235E" w:rsidRDefault="0053235E" w:rsidP="0053235E">
      <w:r w:rsidRPr="0053235E">
        <w:t>Caroline is seeking a meeting with your team so that she might provide more specific details.</w:t>
      </w:r>
    </w:p>
    <w:p w14:paraId="600C8A4E" w14:textId="77777777" w:rsidR="0053235E" w:rsidRDefault="0053235E">
      <w:pPr>
        <w:widowControl/>
        <w:suppressAutoHyphens w:val="0"/>
        <w:spacing w:before="0" w:after="0" w:line="240" w:lineRule="auto"/>
        <w:rPr>
          <w:b/>
        </w:rPr>
      </w:pPr>
      <w:r>
        <w:rPr>
          <w:b/>
        </w:rPr>
        <w:br w:type="page"/>
      </w:r>
    </w:p>
    <w:p w14:paraId="6408BF3E" w14:textId="5DBE13DA" w:rsidR="0053235E" w:rsidRPr="0053235E" w:rsidRDefault="0053235E" w:rsidP="0053235E">
      <w:pPr>
        <w:rPr>
          <w:b/>
        </w:rPr>
      </w:pPr>
      <w:r w:rsidRPr="0053235E">
        <w:rPr>
          <w:b/>
        </w:rPr>
        <w:lastRenderedPageBreak/>
        <w:t>Some Suggested Reports:</w:t>
      </w:r>
    </w:p>
    <w:p w14:paraId="3E9D9D64" w14:textId="77777777" w:rsidR="0053235E" w:rsidRPr="0053235E" w:rsidRDefault="0053235E" w:rsidP="0053235E"/>
    <w:p w14:paraId="3FABE66F" w14:textId="77777777" w:rsidR="0053235E" w:rsidRPr="0053235E" w:rsidRDefault="0053235E" w:rsidP="0053235E">
      <w:r w:rsidRPr="0053235E">
        <w:t>Some of the anticipated reports for this project include:</w:t>
      </w:r>
    </w:p>
    <w:p w14:paraId="584CA407" w14:textId="77777777" w:rsidR="0053235E" w:rsidRPr="000E40D3" w:rsidRDefault="0053235E" w:rsidP="0053235E">
      <w:pPr>
        <w:pStyle w:val="Bullet-main"/>
      </w:pPr>
      <w:r w:rsidRPr="000E40D3">
        <w:t>Attendance of students in class on a given day</w:t>
      </w:r>
    </w:p>
    <w:p w14:paraId="0F3D931D" w14:textId="77777777" w:rsidR="0053235E" w:rsidRPr="000E40D3" w:rsidRDefault="0053235E" w:rsidP="0053235E">
      <w:pPr>
        <w:pStyle w:val="Bullet-main"/>
      </w:pPr>
      <w:r w:rsidRPr="000E40D3">
        <w:t>Attendance, grouped by students between two dates</w:t>
      </w:r>
    </w:p>
    <w:p w14:paraId="48416898" w14:textId="77777777" w:rsidR="0053235E" w:rsidRPr="000E40D3" w:rsidRDefault="0053235E" w:rsidP="0053235E">
      <w:pPr>
        <w:pStyle w:val="Bullet-main"/>
      </w:pPr>
      <w:r w:rsidRPr="000E40D3">
        <w:t xml:space="preserve">Exercise results for a given student by Exercise Type </w:t>
      </w:r>
      <w:r w:rsidRPr="000E40D3">
        <w:rPr>
          <w:i/>
        </w:rPr>
        <w:t>(</w:t>
      </w:r>
      <w:proofErr w:type="spellStart"/>
      <w:r w:rsidRPr="000E40D3">
        <w:rPr>
          <w:i/>
        </w:rPr>
        <w:t>eg</w:t>
      </w:r>
      <w:proofErr w:type="spellEnd"/>
      <w:r w:rsidRPr="000E40D3">
        <w:rPr>
          <w:i/>
        </w:rPr>
        <w:t>: Reading, Writing, and Mathematics),</w:t>
      </w:r>
      <w:r w:rsidRPr="000E40D3">
        <w:t xml:space="preserve"> and by Exercise Topic within that </w:t>
      </w:r>
      <w:r w:rsidRPr="000E40D3">
        <w:rPr>
          <w:i/>
        </w:rPr>
        <w:t>(</w:t>
      </w:r>
      <w:proofErr w:type="spellStart"/>
      <w:r w:rsidRPr="000E40D3">
        <w:rPr>
          <w:i/>
        </w:rPr>
        <w:t>eg</w:t>
      </w:r>
      <w:proofErr w:type="spellEnd"/>
      <w:r w:rsidRPr="000E40D3">
        <w:rPr>
          <w:i/>
        </w:rPr>
        <w:t>: Arithmetic Level 1, Arithmetic Level 2)</w:t>
      </w:r>
      <w:r w:rsidRPr="000E40D3">
        <w:t>, between two dates</w:t>
      </w:r>
    </w:p>
    <w:p w14:paraId="10567DBE" w14:textId="77777777" w:rsidR="0053235E" w:rsidRPr="000E40D3" w:rsidRDefault="0053235E" w:rsidP="0053235E">
      <w:pPr>
        <w:pStyle w:val="Bullet-main"/>
      </w:pPr>
      <w:r w:rsidRPr="000E40D3">
        <w:t xml:space="preserve">Average of results grouped by Exercise Type and within that by Topic.  </w:t>
      </w:r>
      <w:proofErr w:type="spellStart"/>
      <w:r w:rsidRPr="000E40D3">
        <w:t>Eg</w:t>
      </w:r>
      <w:proofErr w:type="spellEnd"/>
      <w:r w:rsidRPr="000E40D3">
        <w:t>:</w:t>
      </w:r>
    </w:p>
    <w:p w14:paraId="458DFC37" w14:textId="77777777" w:rsidR="0053235E" w:rsidRPr="0053235E" w:rsidRDefault="0053235E" w:rsidP="0053235E"/>
    <w:tbl>
      <w:tblPr>
        <w:tblStyle w:val="TableGrid"/>
        <w:tblW w:w="0" w:type="auto"/>
        <w:tblInd w:w="675" w:type="dxa"/>
        <w:tblLook w:val="04A0" w:firstRow="1" w:lastRow="0" w:firstColumn="1" w:lastColumn="0" w:noHBand="0" w:noVBand="1"/>
      </w:tblPr>
      <w:tblGrid>
        <w:gridCol w:w="2457"/>
        <w:gridCol w:w="2457"/>
        <w:gridCol w:w="2457"/>
      </w:tblGrid>
      <w:tr w:rsidR="0053235E" w:rsidRPr="0053235E" w14:paraId="4BF9CE9D" w14:textId="77777777" w:rsidTr="0053235E">
        <w:tc>
          <w:tcPr>
            <w:tcW w:w="2457" w:type="dxa"/>
            <w:shd w:val="clear" w:color="auto" w:fill="D9D9D9" w:themeFill="background1" w:themeFillShade="D9"/>
          </w:tcPr>
          <w:p w14:paraId="084649AA" w14:textId="6B571E08" w:rsidR="0053235E" w:rsidRPr="0053235E" w:rsidRDefault="0053235E" w:rsidP="0053235E">
            <w:pPr>
              <w:jc w:val="center"/>
              <w:rPr>
                <w:b/>
              </w:rPr>
            </w:pPr>
            <w:r w:rsidRPr="0053235E">
              <w:rPr>
                <w:b/>
              </w:rPr>
              <w:t>Type</w:t>
            </w:r>
          </w:p>
        </w:tc>
        <w:tc>
          <w:tcPr>
            <w:tcW w:w="2457" w:type="dxa"/>
            <w:shd w:val="clear" w:color="auto" w:fill="D9D9D9" w:themeFill="background1" w:themeFillShade="D9"/>
          </w:tcPr>
          <w:p w14:paraId="0B84BA08" w14:textId="0828166A" w:rsidR="0053235E" w:rsidRPr="0053235E" w:rsidRDefault="0053235E" w:rsidP="0053235E">
            <w:pPr>
              <w:jc w:val="center"/>
              <w:rPr>
                <w:b/>
              </w:rPr>
            </w:pPr>
            <w:r w:rsidRPr="0053235E">
              <w:rPr>
                <w:b/>
              </w:rPr>
              <w:t>Topic</w:t>
            </w:r>
          </w:p>
        </w:tc>
        <w:tc>
          <w:tcPr>
            <w:tcW w:w="2457" w:type="dxa"/>
            <w:shd w:val="clear" w:color="auto" w:fill="D9D9D9" w:themeFill="background1" w:themeFillShade="D9"/>
          </w:tcPr>
          <w:p w14:paraId="7DE16C04" w14:textId="04F09D94" w:rsidR="0053235E" w:rsidRPr="0053235E" w:rsidRDefault="0053235E" w:rsidP="0053235E">
            <w:pPr>
              <w:jc w:val="center"/>
              <w:rPr>
                <w:b/>
              </w:rPr>
            </w:pPr>
            <w:r w:rsidRPr="0053235E">
              <w:rPr>
                <w:b/>
              </w:rPr>
              <w:t>Average (/10)</w:t>
            </w:r>
          </w:p>
        </w:tc>
      </w:tr>
      <w:tr w:rsidR="0053235E" w14:paraId="097F9060" w14:textId="77777777" w:rsidTr="0053235E">
        <w:tc>
          <w:tcPr>
            <w:tcW w:w="2457" w:type="dxa"/>
          </w:tcPr>
          <w:p w14:paraId="49782BEF" w14:textId="2A4975E2" w:rsidR="0053235E" w:rsidRDefault="0053235E" w:rsidP="0053235E">
            <w:pPr>
              <w:jc w:val="center"/>
            </w:pPr>
            <w:r w:rsidRPr="0053235E">
              <w:t>Reading</w:t>
            </w:r>
          </w:p>
        </w:tc>
        <w:tc>
          <w:tcPr>
            <w:tcW w:w="2457" w:type="dxa"/>
          </w:tcPr>
          <w:p w14:paraId="223A53EE" w14:textId="2DC9A44F" w:rsidR="0053235E" w:rsidRDefault="0053235E" w:rsidP="0053235E">
            <w:pPr>
              <w:jc w:val="center"/>
            </w:pPr>
            <w:r>
              <w:t>Topic R1</w:t>
            </w:r>
          </w:p>
        </w:tc>
        <w:tc>
          <w:tcPr>
            <w:tcW w:w="2457" w:type="dxa"/>
          </w:tcPr>
          <w:p w14:paraId="32B29EB7" w14:textId="646425E8" w:rsidR="0053235E" w:rsidRDefault="0053235E" w:rsidP="0053235E">
            <w:pPr>
              <w:jc w:val="center"/>
            </w:pPr>
            <w:r>
              <w:t>8.2</w:t>
            </w:r>
          </w:p>
        </w:tc>
      </w:tr>
      <w:tr w:rsidR="0053235E" w14:paraId="7ACB2F01" w14:textId="77777777" w:rsidTr="0053235E">
        <w:tc>
          <w:tcPr>
            <w:tcW w:w="2457" w:type="dxa"/>
          </w:tcPr>
          <w:p w14:paraId="7DD267B2" w14:textId="77777777" w:rsidR="0053235E" w:rsidRDefault="0053235E" w:rsidP="0053235E">
            <w:pPr>
              <w:jc w:val="center"/>
            </w:pPr>
          </w:p>
        </w:tc>
        <w:tc>
          <w:tcPr>
            <w:tcW w:w="2457" w:type="dxa"/>
          </w:tcPr>
          <w:p w14:paraId="0BE11A0B" w14:textId="30A9A3DD" w:rsidR="0053235E" w:rsidRDefault="0053235E" w:rsidP="0053235E">
            <w:pPr>
              <w:jc w:val="center"/>
            </w:pPr>
            <w:r>
              <w:t>Topic R2</w:t>
            </w:r>
          </w:p>
        </w:tc>
        <w:tc>
          <w:tcPr>
            <w:tcW w:w="2457" w:type="dxa"/>
          </w:tcPr>
          <w:p w14:paraId="55B0CD92" w14:textId="710F2466" w:rsidR="0053235E" w:rsidRDefault="0053235E" w:rsidP="0053235E">
            <w:pPr>
              <w:jc w:val="center"/>
            </w:pPr>
            <w:r>
              <w:t>7.6</w:t>
            </w:r>
          </w:p>
        </w:tc>
      </w:tr>
      <w:tr w:rsidR="0053235E" w14:paraId="6628EB4B" w14:textId="77777777" w:rsidTr="0053235E">
        <w:tc>
          <w:tcPr>
            <w:tcW w:w="2457" w:type="dxa"/>
          </w:tcPr>
          <w:p w14:paraId="5FD738D1" w14:textId="5F3C28AE" w:rsidR="0053235E" w:rsidRDefault="0053235E" w:rsidP="0053235E">
            <w:pPr>
              <w:jc w:val="center"/>
            </w:pPr>
            <w:r>
              <w:t>Writing</w:t>
            </w:r>
          </w:p>
        </w:tc>
        <w:tc>
          <w:tcPr>
            <w:tcW w:w="2457" w:type="dxa"/>
          </w:tcPr>
          <w:p w14:paraId="5EAB82B7" w14:textId="5D9E9334" w:rsidR="0053235E" w:rsidRDefault="0053235E" w:rsidP="0053235E">
            <w:pPr>
              <w:jc w:val="center"/>
            </w:pPr>
            <w:r>
              <w:t>Topic W1</w:t>
            </w:r>
          </w:p>
        </w:tc>
        <w:tc>
          <w:tcPr>
            <w:tcW w:w="2457" w:type="dxa"/>
          </w:tcPr>
          <w:p w14:paraId="74C289AF" w14:textId="6CF44534" w:rsidR="0053235E" w:rsidRDefault="0053235E" w:rsidP="0053235E">
            <w:pPr>
              <w:jc w:val="center"/>
            </w:pPr>
            <w:r>
              <w:t>6.8</w:t>
            </w:r>
          </w:p>
        </w:tc>
      </w:tr>
      <w:tr w:rsidR="0053235E" w14:paraId="329FF46D" w14:textId="77777777" w:rsidTr="0053235E">
        <w:tc>
          <w:tcPr>
            <w:tcW w:w="2457" w:type="dxa"/>
          </w:tcPr>
          <w:p w14:paraId="4AD78BAA" w14:textId="77777777" w:rsidR="0053235E" w:rsidRDefault="0053235E" w:rsidP="0053235E">
            <w:pPr>
              <w:jc w:val="center"/>
            </w:pPr>
          </w:p>
        </w:tc>
        <w:tc>
          <w:tcPr>
            <w:tcW w:w="2457" w:type="dxa"/>
          </w:tcPr>
          <w:p w14:paraId="4A15D66B" w14:textId="3E0E9E8C" w:rsidR="0053235E" w:rsidRDefault="0053235E" w:rsidP="0053235E">
            <w:pPr>
              <w:jc w:val="center"/>
            </w:pPr>
            <w:r>
              <w:t>Topic W2</w:t>
            </w:r>
          </w:p>
        </w:tc>
        <w:tc>
          <w:tcPr>
            <w:tcW w:w="2457" w:type="dxa"/>
          </w:tcPr>
          <w:p w14:paraId="42CFA2A9" w14:textId="720FC829" w:rsidR="0053235E" w:rsidRDefault="0053235E" w:rsidP="0053235E">
            <w:pPr>
              <w:jc w:val="center"/>
            </w:pPr>
            <w:r>
              <w:t>9.0</w:t>
            </w:r>
          </w:p>
        </w:tc>
      </w:tr>
    </w:tbl>
    <w:p w14:paraId="731194AE" w14:textId="77777777" w:rsidR="0053235E" w:rsidRDefault="0053235E" w:rsidP="0053235E"/>
    <w:p w14:paraId="0481DB17" w14:textId="77777777" w:rsidR="0053235E" w:rsidRPr="0053235E" w:rsidRDefault="0053235E" w:rsidP="0053235E">
      <w:pPr>
        <w:rPr>
          <w:b/>
        </w:rPr>
      </w:pPr>
      <w:r w:rsidRPr="0053235E">
        <w:rPr>
          <w:b/>
        </w:rPr>
        <w:t>You will be required to complete the following tasks:</w:t>
      </w:r>
    </w:p>
    <w:p w14:paraId="216035BF" w14:textId="77777777" w:rsidR="0053235E" w:rsidRPr="0053235E" w:rsidRDefault="0053235E" w:rsidP="0053235E">
      <w:pPr>
        <w:widowControl/>
        <w:numPr>
          <w:ilvl w:val="0"/>
          <w:numId w:val="20"/>
        </w:numPr>
        <w:tabs>
          <w:tab w:val="clear" w:pos="1436"/>
          <w:tab w:val="left" w:pos="567"/>
          <w:tab w:val="num" w:pos="2604"/>
        </w:tabs>
        <w:suppressAutoHyphens w:val="0"/>
        <w:ind w:left="567" w:hanging="567"/>
        <w:rPr>
          <w:rFonts w:cstheme="minorHAnsi"/>
        </w:rPr>
      </w:pPr>
      <w:r w:rsidRPr="0053235E">
        <w:rPr>
          <w:rFonts w:cstheme="minorHAnsi"/>
        </w:rPr>
        <w:t xml:space="preserve">Prepare a </w:t>
      </w:r>
      <w:r w:rsidRPr="0053235E">
        <w:rPr>
          <w:rFonts w:cstheme="minorHAnsi"/>
          <w:b/>
        </w:rPr>
        <w:t>preliminary client meeting plan</w:t>
      </w:r>
      <w:r w:rsidRPr="0053235E">
        <w:rPr>
          <w:rFonts w:cstheme="minorHAnsi"/>
        </w:rPr>
        <w:t xml:space="preserve">.  </w:t>
      </w:r>
      <w:bookmarkStart w:id="8" w:name="OLE_LINK6"/>
      <w:bookmarkStart w:id="9" w:name="OLE_LINK7"/>
      <w:bookmarkStart w:id="10" w:name="OLE_LINK8"/>
      <w:r w:rsidRPr="0053235E">
        <w:rPr>
          <w:rFonts w:cstheme="minorHAnsi"/>
        </w:rPr>
        <w:t>Note these details in an email with a view to obtaining your manager’s feedback:</w:t>
      </w:r>
      <w:bookmarkEnd w:id="8"/>
      <w:bookmarkEnd w:id="9"/>
      <w:bookmarkEnd w:id="10"/>
    </w:p>
    <w:p w14:paraId="02FA9A9C" w14:textId="77777777" w:rsidR="0053235E" w:rsidRPr="000E40D3" w:rsidRDefault="0053235E" w:rsidP="0053235E">
      <w:pPr>
        <w:pStyle w:val="Bullet-sub2"/>
      </w:pPr>
      <w:bookmarkStart w:id="11" w:name="OLE_LINK9"/>
      <w:bookmarkStart w:id="12" w:name="OLE_LINK10"/>
      <w:r w:rsidRPr="000E40D3">
        <w:t xml:space="preserve">Anticipation of the project requirements – </w:t>
      </w:r>
      <w:r w:rsidRPr="000E40D3">
        <w:rPr>
          <w:b/>
        </w:rPr>
        <w:t>hardware</w:t>
      </w:r>
      <w:r w:rsidRPr="000E40D3">
        <w:t xml:space="preserve">, </w:t>
      </w:r>
      <w:r w:rsidRPr="000E40D3">
        <w:rPr>
          <w:b/>
        </w:rPr>
        <w:t>software</w:t>
      </w:r>
      <w:r w:rsidRPr="000E40D3">
        <w:t xml:space="preserve">, </w:t>
      </w:r>
      <w:r w:rsidRPr="000E40D3">
        <w:rPr>
          <w:b/>
        </w:rPr>
        <w:t>security</w:t>
      </w:r>
      <w:r w:rsidRPr="000E40D3">
        <w:t xml:space="preserve">, </w:t>
      </w:r>
      <w:r w:rsidRPr="000E40D3">
        <w:rPr>
          <w:b/>
        </w:rPr>
        <w:t>people</w:t>
      </w:r>
      <w:r w:rsidRPr="000E40D3">
        <w:t xml:space="preserve"> </w:t>
      </w:r>
      <w:r w:rsidRPr="000E56AB">
        <w:rPr>
          <w:b/>
        </w:rPr>
        <w:t>/</w:t>
      </w:r>
      <w:r w:rsidRPr="000E40D3">
        <w:t xml:space="preserve"> </w:t>
      </w:r>
      <w:r w:rsidRPr="000E40D3">
        <w:rPr>
          <w:b/>
        </w:rPr>
        <w:t>stakeholders</w:t>
      </w:r>
      <w:r w:rsidRPr="000E40D3">
        <w:t xml:space="preserve"> and their </w:t>
      </w:r>
      <w:r w:rsidRPr="000E40D3">
        <w:rPr>
          <w:b/>
        </w:rPr>
        <w:t>role</w:t>
      </w:r>
      <w:r w:rsidRPr="000E40D3">
        <w:t xml:space="preserve"> in the </w:t>
      </w:r>
      <w:r w:rsidRPr="000E40D3">
        <w:rPr>
          <w:b/>
        </w:rPr>
        <w:t>project</w:t>
      </w:r>
      <w:r w:rsidRPr="000E40D3">
        <w:t xml:space="preserve">, </w:t>
      </w:r>
      <w:r w:rsidRPr="000E40D3">
        <w:rPr>
          <w:b/>
        </w:rPr>
        <w:t>processes</w:t>
      </w:r>
      <w:r w:rsidRPr="000E40D3">
        <w:t xml:space="preserve">, </w:t>
      </w:r>
      <w:r w:rsidRPr="000E40D3">
        <w:rPr>
          <w:b/>
        </w:rPr>
        <w:t>data</w:t>
      </w:r>
      <w:r w:rsidRPr="000E40D3">
        <w:t>, etc.</w:t>
      </w:r>
    </w:p>
    <w:p w14:paraId="630A0B51" w14:textId="77777777" w:rsidR="0053235E" w:rsidRPr="000E40D3" w:rsidRDefault="0053235E" w:rsidP="0053235E">
      <w:pPr>
        <w:pStyle w:val="Bullet-sub2"/>
      </w:pPr>
      <w:r w:rsidRPr="000E40D3">
        <w:t xml:space="preserve">Anticipate the </w:t>
      </w:r>
      <w:r w:rsidRPr="0047049B">
        <w:rPr>
          <w:b/>
        </w:rPr>
        <w:t>best</w:t>
      </w:r>
      <w:r>
        <w:t xml:space="preserve"> </w:t>
      </w:r>
      <w:r w:rsidRPr="0047049B">
        <w:rPr>
          <w:b/>
        </w:rPr>
        <w:t>practice</w:t>
      </w:r>
      <w:r>
        <w:t xml:space="preserve"> and </w:t>
      </w:r>
      <w:r w:rsidRPr="000E40D3">
        <w:rPr>
          <w:b/>
        </w:rPr>
        <w:t>most</w:t>
      </w:r>
      <w:r w:rsidRPr="000E40D3">
        <w:t xml:space="preserve"> </w:t>
      </w:r>
      <w:r w:rsidRPr="000E40D3">
        <w:rPr>
          <w:b/>
        </w:rPr>
        <w:t>appropriate</w:t>
      </w:r>
      <w:r w:rsidRPr="000E40D3">
        <w:t xml:space="preserve"> information </w:t>
      </w:r>
      <w:r w:rsidRPr="000E40D3">
        <w:rPr>
          <w:b/>
        </w:rPr>
        <w:t>gathering</w:t>
      </w:r>
      <w:r w:rsidRPr="000E40D3">
        <w:t xml:space="preserve"> </w:t>
      </w:r>
      <w:r w:rsidRPr="000E40D3">
        <w:rPr>
          <w:b/>
        </w:rPr>
        <w:t>techniques</w:t>
      </w:r>
      <w:r w:rsidRPr="000E40D3">
        <w:t xml:space="preserve"> – interviews, surveys, observation and/or research.</w:t>
      </w:r>
    </w:p>
    <w:p w14:paraId="1361088F" w14:textId="77777777" w:rsidR="0053235E" w:rsidRPr="000E40D3" w:rsidRDefault="0053235E" w:rsidP="0053235E">
      <w:pPr>
        <w:pStyle w:val="Bullet-sub2"/>
      </w:pPr>
      <w:r w:rsidRPr="000E40D3">
        <w:t xml:space="preserve">Prepare an extended set of </w:t>
      </w:r>
      <w:r w:rsidRPr="004A2918">
        <w:rPr>
          <w:b/>
        </w:rPr>
        <w:t>open and closed questions</w:t>
      </w:r>
      <w:r w:rsidRPr="000E40D3">
        <w:t xml:space="preserve"> for the client meeting.</w:t>
      </w:r>
    </w:p>
    <w:p w14:paraId="0C92102C" w14:textId="77777777" w:rsidR="0053235E" w:rsidRDefault="0053235E" w:rsidP="0053235E">
      <w:pPr>
        <w:pStyle w:val="Bullet-sub2"/>
      </w:pPr>
      <w:r w:rsidRPr="000E56AB">
        <w:t xml:space="preserve">Consider what </w:t>
      </w:r>
      <w:r w:rsidRPr="000E56AB">
        <w:rPr>
          <w:b/>
        </w:rPr>
        <w:t>repositories</w:t>
      </w:r>
      <w:r w:rsidRPr="000E56AB">
        <w:t xml:space="preserve"> of information might exist that would be applicable to this project.</w:t>
      </w:r>
    </w:p>
    <w:p w14:paraId="5A8320A1" w14:textId="77777777" w:rsidR="0053235E" w:rsidRPr="000E56AB" w:rsidRDefault="0053235E" w:rsidP="0053235E">
      <w:pPr>
        <w:pStyle w:val="Bullet-sub2"/>
      </w:pPr>
      <w:r>
        <w:t xml:space="preserve">A </w:t>
      </w:r>
      <w:r w:rsidRPr="0047049B">
        <w:rPr>
          <w:b/>
        </w:rPr>
        <w:t>project</w:t>
      </w:r>
      <w:r>
        <w:t xml:space="preserve"> </w:t>
      </w:r>
      <w:r w:rsidRPr="0047049B">
        <w:rPr>
          <w:b/>
        </w:rPr>
        <w:t>brief</w:t>
      </w:r>
      <w:r>
        <w:t xml:space="preserve"> or </w:t>
      </w:r>
      <w:r w:rsidRPr="0047049B">
        <w:rPr>
          <w:b/>
        </w:rPr>
        <w:t>business</w:t>
      </w:r>
      <w:r>
        <w:t xml:space="preserve"> </w:t>
      </w:r>
      <w:r w:rsidRPr="0047049B">
        <w:rPr>
          <w:b/>
        </w:rPr>
        <w:t>documentation</w:t>
      </w:r>
      <w:r>
        <w:t xml:space="preserve"> from the client.</w:t>
      </w:r>
    </w:p>
    <w:p w14:paraId="7387A69D" w14:textId="77777777" w:rsidR="0053235E" w:rsidRPr="000E40D3" w:rsidRDefault="0053235E" w:rsidP="0053235E">
      <w:pPr>
        <w:pStyle w:val="Bullet-sub2"/>
      </w:pPr>
      <w:r w:rsidRPr="000E40D3">
        <w:t>Check with your manager on</w:t>
      </w:r>
      <w:r>
        <w:t xml:space="preserve"> </w:t>
      </w:r>
      <w:r w:rsidRPr="0047049B">
        <w:rPr>
          <w:b/>
        </w:rPr>
        <w:t>organisational</w:t>
      </w:r>
      <w:r>
        <w:t xml:space="preserve"> </w:t>
      </w:r>
      <w:r w:rsidRPr="0047049B">
        <w:rPr>
          <w:b/>
        </w:rPr>
        <w:t>standards</w:t>
      </w:r>
      <w:r>
        <w:t xml:space="preserve"> for</w:t>
      </w:r>
      <w:r w:rsidRPr="000E40D3">
        <w:t xml:space="preserve"> </w:t>
      </w:r>
      <w:r w:rsidRPr="000E40D3">
        <w:rPr>
          <w:b/>
        </w:rPr>
        <w:t>documentation</w:t>
      </w:r>
      <w:r w:rsidRPr="000E40D3">
        <w:t xml:space="preserve"> and </w:t>
      </w:r>
      <w:r w:rsidRPr="000E40D3">
        <w:rPr>
          <w:b/>
        </w:rPr>
        <w:t>development</w:t>
      </w:r>
      <w:r w:rsidRPr="000E40D3">
        <w:t xml:space="preserve"> </w:t>
      </w:r>
      <w:r w:rsidRPr="000E40D3">
        <w:rPr>
          <w:b/>
        </w:rPr>
        <w:t>standards</w:t>
      </w:r>
      <w:r w:rsidRPr="000E40D3">
        <w:t>.</w:t>
      </w:r>
    </w:p>
    <w:bookmarkEnd w:id="11"/>
    <w:bookmarkEnd w:id="12"/>
    <w:p w14:paraId="360FC4FB" w14:textId="77777777" w:rsidR="0053235E" w:rsidRPr="0053235E" w:rsidRDefault="0053235E" w:rsidP="0053235E">
      <w:pPr>
        <w:widowControl/>
        <w:suppressAutoHyphens w:val="0"/>
        <w:spacing w:line="276" w:lineRule="auto"/>
        <w:ind w:left="1436"/>
      </w:pPr>
    </w:p>
    <w:p w14:paraId="389F547A" w14:textId="77777777" w:rsidR="0053235E" w:rsidRDefault="0053235E">
      <w:pPr>
        <w:widowControl/>
        <w:suppressAutoHyphens w:val="0"/>
        <w:spacing w:before="0" w:after="0" w:line="240" w:lineRule="auto"/>
        <w:rPr>
          <w:rFonts w:eastAsia="Times New Roman" w:cstheme="minorHAnsi"/>
          <w:kern w:val="0"/>
          <w:lang w:eastAsia="en-AU" w:bidi="ar-SA"/>
        </w:rPr>
      </w:pPr>
      <w:bookmarkStart w:id="13" w:name="OLE_LINK11"/>
      <w:bookmarkStart w:id="14" w:name="OLE_LINK12"/>
      <w:bookmarkStart w:id="15" w:name="OLE_LINK13"/>
      <w:r>
        <w:rPr>
          <w:rFonts w:eastAsia="Times New Roman" w:cstheme="minorHAnsi"/>
          <w:kern w:val="0"/>
          <w:lang w:eastAsia="en-AU" w:bidi="ar-SA"/>
        </w:rPr>
        <w:br w:type="page"/>
      </w:r>
    </w:p>
    <w:p w14:paraId="160492E6" w14:textId="07BEAA7E"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Perform the following activities:</w:t>
      </w:r>
    </w:p>
    <w:p w14:paraId="4884407F" w14:textId="77777777" w:rsidR="0053235E" w:rsidRPr="000E40D3" w:rsidRDefault="0053235E" w:rsidP="0053235E">
      <w:pPr>
        <w:pStyle w:val="Bullet-sub2"/>
      </w:pPr>
      <w:r w:rsidRPr="000E40D3">
        <w:t>Prepare an email to the client seeking an appropriate meeting time and date.</w:t>
      </w:r>
    </w:p>
    <w:p w14:paraId="14AB11CB" w14:textId="77777777" w:rsidR="0053235E" w:rsidRPr="000E40D3" w:rsidRDefault="0053235E" w:rsidP="0053235E">
      <w:pPr>
        <w:pStyle w:val="Bullet-sub2"/>
      </w:pPr>
      <w:r w:rsidRPr="000E40D3">
        <w:t>Attend a client project requirements meeting.</w:t>
      </w:r>
    </w:p>
    <w:p w14:paraId="01D6616E" w14:textId="77777777" w:rsidR="0053235E" w:rsidRPr="000E40D3" w:rsidRDefault="0053235E" w:rsidP="0053235E">
      <w:pPr>
        <w:pStyle w:val="Bullet-sub2"/>
      </w:pPr>
      <w:r w:rsidRPr="000E40D3">
        <w:t>Approach the meeting with an appropriate level of professionalism.</w:t>
      </w:r>
    </w:p>
    <w:p w14:paraId="186473C8" w14:textId="77777777" w:rsidR="0053235E" w:rsidRDefault="0053235E" w:rsidP="0053235E">
      <w:pPr>
        <w:pStyle w:val="Bullet-sub2"/>
      </w:pPr>
      <w:r w:rsidRPr="000E40D3">
        <w:t xml:space="preserve">Enquire with the client about their </w:t>
      </w:r>
      <w:r w:rsidRPr="000E40D3">
        <w:rPr>
          <w:b/>
        </w:rPr>
        <w:t>organisational</w:t>
      </w:r>
      <w:r w:rsidRPr="000E40D3">
        <w:t xml:space="preserve"> </w:t>
      </w:r>
      <w:r w:rsidRPr="000E40D3">
        <w:rPr>
          <w:b/>
        </w:rPr>
        <w:t>standards</w:t>
      </w:r>
      <w:r w:rsidRPr="000E40D3">
        <w:t xml:space="preserve"> applicable to this project.</w:t>
      </w:r>
    </w:p>
    <w:p w14:paraId="60BA89B0" w14:textId="77777777" w:rsidR="0053235E" w:rsidRPr="000E40D3" w:rsidRDefault="0053235E" w:rsidP="0053235E">
      <w:pPr>
        <w:pStyle w:val="Bullet-sub2"/>
      </w:pPr>
      <w:r>
        <w:t xml:space="preserve">Verify with the client for any </w:t>
      </w:r>
      <w:r w:rsidRPr="000E56AB">
        <w:rPr>
          <w:b/>
        </w:rPr>
        <w:t>business</w:t>
      </w:r>
      <w:r>
        <w:t xml:space="preserve"> </w:t>
      </w:r>
      <w:r w:rsidRPr="000E56AB">
        <w:rPr>
          <w:b/>
        </w:rPr>
        <w:t>critical</w:t>
      </w:r>
      <w:r>
        <w:t xml:space="preserve"> </w:t>
      </w:r>
      <w:r w:rsidRPr="000E56AB">
        <w:rPr>
          <w:b/>
        </w:rPr>
        <w:t>factors</w:t>
      </w:r>
      <w:r>
        <w:t xml:space="preserve"> pertaining to the directions of the organisation that may need to be considered for this project.</w:t>
      </w:r>
    </w:p>
    <w:p w14:paraId="6F410119" w14:textId="77777777" w:rsidR="0053235E" w:rsidRPr="000E40D3" w:rsidRDefault="0053235E" w:rsidP="0053235E">
      <w:pPr>
        <w:pStyle w:val="Bullet-sub2"/>
      </w:pPr>
      <w:r w:rsidRPr="00FF76C2">
        <w:t xml:space="preserve">Review </w:t>
      </w:r>
      <w:r w:rsidRPr="00FF76C2">
        <w:rPr>
          <w:b/>
        </w:rPr>
        <w:t>reports, pro-forma documents, templates and other data sources</w:t>
      </w:r>
      <w:r w:rsidRPr="00FF76C2">
        <w:t xml:space="preserve"> </w:t>
      </w:r>
      <w:r>
        <w:t>provided by the</w:t>
      </w:r>
      <w:r w:rsidRPr="00FF76C2">
        <w:t xml:space="preserve"> business</w:t>
      </w:r>
      <w:r>
        <w:t>.</w:t>
      </w:r>
    </w:p>
    <w:p w14:paraId="2BD405F5" w14:textId="77777777" w:rsidR="0053235E" w:rsidRDefault="0053235E" w:rsidP="0053235E">
      <w:pPr>
        <w:pStyle w:val="Bullet-sub2"/>
      </w:pPr>
      <w:r w:rsidRPr="000E40D3">
        <w:t xml:space="preserve">Utilise other </w:t>
      </w:r>
      <w:r w:rsidRPr="0047049B">
        <w:rPr>
          <w:b/>
        </w:rPr>
        <w:t>information</w:t>
      </w:r>
      <w:r w:rsidRPr="000E40D3">
        <w:t xml:space="preserve"> </w:t>
      </w:r>
      <w:r w:rsidRPr="0047049B">
        <w:rPr>
          <w:b/>
        </w:rPr>
        <w:t>gathering</w:t>
      </w:r>
      <w:r w:rsidRPr="000E40D3">
        <w:t xml:space="preserve"> </w:t>
      </w:r>
      <w:r w:rsidRPr="0047049B">
        <w:rPr>
          <w:b/>
        </w:rPr>
        <w:t>techniques</w:t>
      </w:r>
      <w:r w:rsidRPr="000E40D3">
        <w:t xml:space="preserve"> as and where applicable to the client project.  For instance, utilise the internet and other sources to research applicable hardware and soft</w:t>
      </w:r>
      <w:r>
        <w:t>ware applicable to this project.</w:t>
      </w:r>
    </w:p>
    <w:p w14:paraId="7FF554CD" w14:textId="77777777" w:rsidR="0053235E" w:rsidRDefault="0053235E" w:rsidP="0053235E">
      <w:pPr>
        <w:pStyle w:val="Bullet-sub2"/>
      </w:pPr>
      <w:r w:rsidRPr="00E43533">
        <w:rPr>
          <w:b/>
        </w:rPr>
        <w:t>Document</w:t>
      </w:r>
      <w:r w:rsidRPr="000E40D3">
        <w:t xml:space="preserve"> the </w:t>
      </w:r>
      <w:r w:rsidRPr="00E43533">
        <w:rPr>
          <w:b/>
        </w:rPr>
        <w:t>project</w:t>
      </w:r>
      <w:r w:rsidRPr="000E40D3">
        <w:t xml:space="preserve"> </w:t>
      </w:r>
      <w:r w:rsidRPr="00E43533">
        <w:rPr>
          <w:b/>
        </w:rPr>
        <w:t>requirements</w:t>
      </w:r>
      <w:r w:rsidRPr="000E40D3">
        <w:t xml:space="preserve"> </w:t>
      </w:r>
      <w:r>
        <w:t xml:space="preserve">based on </w:t>
      </w:r>
      <w:r w:rsidRPr="00E43533">
        <w:rPr>
          <w:b/>
        </w:rPr>
        <w:t>organisational</w:t>
      </w:r>
      <w:r>
        <w:t xml:space="preserve"> </w:t>
      </w:r>
      <w:r w:rsidRPr="00E43533">
        <w:rPr>
          <w:b/>
        </w:rPr>
        <w:t>standards</w:t>
      </w:r>
      <w:r>
        <w:t xml:space="preserve"> </w:t>
      </w:r>
      <w:r w:rsidRPr="000E40D3">
        <w:t>and</w:t>
      </w:r>
      <w:r>
        <w:t>…</w:t>
      </w:r>
    </w:p>
    <w:p w14:paraId="01C343A6" w14:textId="77777777" w:rsidR="0053235E" w:rsidRPr="000E40D3" w:rsidRDefault="0053235E" w:rsidP="0053235E">
      <w:pPr>
        <w:pStyle w:val="Bullet-sub2"/>
      </w:pPr>
      <w:r>
        <w:t>S</w:t>
      </w:r>
      <w:r w:rsidRPr="000E40D3">
        <w:t>eek client and manager feedback and approval</w:t>
      </w:r>
      <w:r>
        <w:t xml:space="preserve"> via either a meeting (in the form of meeting minutes) or an exchange of emails</w:t>
      </w:r>
      <w:r w:rsidRPr="000E40D3">
        <w:t>.</w:t>
      </w:r>
    </w:p>
    <w:bookmarkEnd w:id="13"/>
    <w:bookmarkEnd w:id="14"/>
    <w:bookmarkEnd w:id="15"/>
    <w:p w14:paraId="1192618B" w14:textId="5D2C5859" w:rsidR="0053235E" w:rsidRPr="0053235E" w:rsidRDefault="0053235E" w:rsidP="0053235E">
      <w:pPr>
        <w:spacing w:line="276" w:lineRule="auto"/>
        <w:ind w:left="1134"/>
        <w:rPr>
          <w:rFonts w:cstheme="minorHAnsi"/>
          <w:i/>
        </w:rPr>
      </w:pPr>
      <w:r w:rsidRPr="0053235E">
        <w:rPr>
          <w:rFonts w:cstheme="minorHAnsi"/>
          <w:i/>
        </w:rPr>
        <w:t>NOTE:  A meeting checklist has been provided for your review on the following pages.</w:t>
      </w:r>
    </w:p>
    <w:p w14:paraId="37B4CCD7" w14:textId="77777777" w:rsidR="0053235E" w:rsidRPr="0053235E" w:rsidRDefault="0053235E" w:rsidP="0053235E">
      <w:pPr>
        <w:widowControl/>
        <w:suppressAutoHyphens w:val="0"/>
        <w:spacing w:line="312" w:lineRule="auto"/>
        <w:ind w:left="1435"/>
      </w:pPr>
    </w:p>
    <w:p w14:paraId="2E23288D"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6" w:name="OLE_LINK14"/>
      <w:bookmarkStart w:id="17" w:name="OLE_LINK15"/>
      <w:bookmarkStart w:id="18" w:name="OLE_LINK16"/>
      <w:r w:rsidRPr="0053235E">
        <w:rPr>
          <w:rFonts w:cstheme="minorHAnsi"/>
        </w:rPr>
        <w:t xml:space="preserve">Once client acceptance of the requirements has been received, </w:t>
      </w:r>
      <w:r w:rsidRPr="0053235E">
        <w:rPr>
          <w:rFonts w:cstheme="minorHAnsi"/>
          <w:b/>
        </w:rPr>
        <w:t xml:space="preserve">complete a preliminary analysis report </w:t>
      </w:r>
      <w:r w:rsidRPr="0053235E">
        <w:rPr>
          <w:rFonts w:cstheme="minorHAnsi"/>
        </w:rPr>
        <w:t>which consists of the following headings:</w:t>
      </w:r>
    </w:p>
    <w:p w14:paraId="15D777E6" w14:textId="77777777" w:rsidR="0053235E" w:rsidRPr="0053235E" w:rsidRDefault="0053235E" w:rsidP="0053235E">
      <w:pPr>
        <w:pStyle w:val="Bullet-sub2"/>
        <w:rPr>
          <w:rFonts w:eastAsia="Times New Roman"/>
          <w:lang w:eastAsia="en-AU"/>
        </w:rPr>
      </w:pPr>
      <w:r w:rsidRPr="0053235E">
        <w:rPr>
          <w:rFonts w:eastAsia="Times New Roman"/>
          <w:b/>
          <w:lang w:eastAsia="en-AU"/>
        </w:rPr>
        <w:t>Introduction</w:t>
      </w:r>
      <w:r w:rsidRPr="0053235E">
        <w:rPr>
          <w:rFonts w:eastAsia="Times New Roman"/>
          <w:lang w:eastAsia="en-AU"/>
        </w:rPr>
        <w:t xml:space="preserve"> – </w:t>
      </w:r>
      <w:r w:rsidRPr="0053235E">
        <w:t>brief description of the project, plus the names of the persons providing the project requirement detail (from which you will be defining the business and project requirements and priorities).</w:t>
      </w:r>
    </w:p>
    <w:p w14:paraId="061F81C2" w14:textId="77777777" w:rsidR="0053235E" w:rsidRPr="0053235E" w:rsidRDefault="0053235E" w:rsidP="0053235E">
      <w:pPr>
        <w:pStyle w:val="Bullet-sub2"/>
        <w:rPr>
          <w:rFonts w:eastAsia="Times New Roman"/>
          <w:lang w:eastAsia="en-AU"/>
        </w:rPr>
      </w:pPr>
      <w:r w:rsidRPr="0053235E">
        <w:rPr>
          <w:rFonts w:eastAsia="Times New Roman"/>
          <w:b/>
          <w:lang w:eastAsia="en-AU"/>
        </w:rPr>
        <w:t>System</w:t>
      </w:r>
      <w:r w:rsidRPr="0053235E">
        <w:rPr>
          <w:rFonts w:eastAsia="Times New Roman"/>
          <w:lang w:eastAsia="en-AU"/>
        </w:rPr>
        <w:t xml:space="preserve"> </w:t>
      </w:r>
      <w:r w:rsidRPr="0053235E">
        <w:rPr>
          <w:rFonts w:eastAsia="Times New Roman"/>
          <w:b/>
          <w:lang w:eastAsia="en-AU"/>
        </w:rPr>
        <w:t>Request</w:t>
      </w:r>
      <w:r w:rsidRPr="0053235E">
        <w:rPr>
          <w:rFonts w:eastAsia="Times New Roman"/>
          <w:lang w:eastAsia="en-AU"/>
        </w:rPr>
        <w:t xml:space="preserve"> </w:t>
      </w:r>
      <w:r w:rsidRPr="0053235E">
        <w:rPr>
          <w:rFonts w:eastAsia="Times New Roman"/>
          <w:b/>
          <w:lang w:eastAsia="en-AU"/>
        </w:rPr>
        <w:t>Summary</w:t>
      </w:r>
      <w:r w:rsidRPr="0053235E">
        <w:rPr>
          <w:rFonts w:eastAsia="Times New Roman"/>
          <w:lang w:eastAsia="en-AU"/>
        </w:rPr>
        <w:t xml:space="preserve"> – </w:t>
      </w:r>
      <w:r w:rsidRPr="0053235E">
        <w:t>describes the basis of the systems request.</w:t>
      </w:r>
    </w:p>
    <w:p w14:paraId="01C1A2BB" w14:textId="77777777" w:rsidR="0053235E" w:rsidRPr="0053235E" w:rsidRDefault="0053235E" w:rsidP="0053235E">
      <w:pPr>
        <w:pStyle w:val="Bullet-sub2"/>
      </w:pPr>
      <w:r w:rsidRPr="0053235E">
        <w:rPr>
          <w:rFonts w:eastAsia="Times New Roman"/>
          <w:b/>
          <w:lang w:eastAsia="en-AU"/>
        </w:rPr>
        <w:t>Findings</w:t>
      </w:r>
      <w:r w:rsidRPr="0053235E">
        <w:rPr>
          <w:rFonts w:eastAsia="Times New Roman"/>
          <w:lang w:eastAsia="en-AU"/>
        </w:rPr>
        <w:t xml:space="preserve"> – </w:t>
      </w:r>
      <w:r w:rsidRPr="0053235E">
        <w:t>contains the results of the preliminary investigation, including description of the project’s scope, constraints, and feasibility.</w:t>
      </w:r>
    </w:p>
    <w:p w14:paraId="7C8C9CB2" w14:textId="77777777" w:rsidR="0053235E" w:rsidRPr="0053235E" w:rsidRDefault="0053235E" w:rsidP="0053235E">
      <w:pPr>
        <w:pStyle w:val="Bullet-sub2"/>
        <w:rPr>
          <w:rFonts w:eastAsia="Times New Roman"/>
          <w:lang w:eastAsia="en-AU"/>
        </w:rPr>
      </w:pPr>
      <w:r w:rsidRPr="0053235E">
        <w:rPr>
          <w:rFonts w:eastAsia="Times New Roman"/>
          <w:b/>
          <w:lang w:eastAsia="en-AU"/>
        </w:rPr>
        <w:t>Recommendations</w:t>
      </w:r>
      <w:r w:rsidRPr="0053235E">
        <w:rPr>
          <w:rFonts w:eastAsia="Times New Roman"/>
          <w:lang w:eastAsia="en-AU"/>
        </w:rPr>
        <w:t xml:space="preserve"> – </w:t>
      </w:r>
      <w:r w:rsidRPr="0053235E">
        <w:t>actions to be taken with specific reasons and justifications.</w:t>
      </w:r>
    </w:p>
    <w:p w14:paraId="396464C8" w14:textId="77777777" w:rsidR="0053235E" w:rsidRPr="0053235E" w:rsidRDefault="0053235E" w:rsidP="0053235E">
      <w:pPr>
        <w:pStyle w:val="Bullet-sub2"/>
      </w:pPr>
      <w:r w:rsidRPr="0053235E">
        <w:rPr>
          <w:rFonts w:eastAsia="Times New Roman"/>
          <w:b/>
          <w:lang w:eastAsia="en-AU"/>
        </w:rPr>
        <w:t>Time</w:t>
      </w:r>
      <w:r w:rsidRPr="0053235E">
        <w:rPr>
          <w:rFonts w:eastAsia="Times New Roman"/>
          <w:lang w:eastAsia="en-AU"/>
        </w:rPr>
        <w:t xml:space="preserve"> </w:t>
      </w:r>
      <w:r w:rsidRPr="0053235E">
        <w:rPr>
          <w:rFonts w:eastAsia="Times New Roman"/>
          <w:b/>
          <w:lang w:eastAsia="en-AU"/>
        </w:rPr>
        <w:t>and</w:t>
      </w:r>
      <w:r w:rsidRPr="0053235E">
        <w:rPr>
          <w:rFonts w:eastAsia="Times New Roman"/>
          <w:lang w:eastAsia="en-AU"/>
        </w:rPr>
        <w:t xml:space="preserve"> </w:t>
      </w:r>
      <w:r w:rsidRPr="0053235E">
        <w:rPr>
          <w:rFonts w:eastAsia="Times New Roman"/>
          <w:b/>
          <w:lang w:eastAsia="en-AU"/>
        </w:rPr>
        <w:t>Cost</w:t>
      </w:r>
      <w:r w:rsidRPr="0053235E">
        <w:rPr>
          <w:rFonts w:eastAsia="Times New Roman"/>
          <w:lang w:eastAsia="en-AU"/>
        </w:rPr>
        <w:t xml:space="preserve"> </w:t>
      </w:r>
      <w:r w:rsidRPr="0053235E">
        <w:rPr>
          <w:rFonts w:eastAsia="Times New Roman"/>
          <w:b/>
          <w:lang w:eastAsia="en-AU"/>
        </w:rPr>
        <w:t>Estimates</w:t>
      </w:r>
      <w:r w:rsidRPr="0053235E">
        <w:rPr>
          <w:rFonts w:eastAsia="Times New Roman"/>
          <w:lang w:eastAsia="en-AU"/>
        </w:rPr>
        <w:t xml:space="preserve"> – </w:t>
      </w:r>
      <w:r w:rsidRPr="0053235E">
        <w:t>describes the time and cost of developing and implementing the system.</w:t>
      </w:r>
    </w:p>
    <w:p w14:paraId="5B7B30AF" w14:textId="77777777" w:rsidR="0053235E" w:rsidRPr="0053235E" w:rsidRDefault="0053235E" w:rsidP="0053235E">
      <w:pPr>
        <w:pStyle w:val="Bullet-sub2"/>
        <w:rPr>
          <w:rFonts w:eastAsia="Times New Roman"/>
          <w:lang w:eastAsia="en-AU"/>
        </w:rPr>
      </w:pPr>
      <w:r w:rsidRPr="0053235E">
        <w:rPr>
          <w:rFonts w:eastAsia="Times New Roman"/>
          <w:b/>
          <w:lang w:eastAsia="en-AU"/>
        </w:rPr>
        <w:t>Expected</w:t>
      </w:r>
      <w:r w:rsidRPr="0053235E">
        <w:rPr>
          <w:rFonts w:eastAsia="Times New Roman"/>
          <w:lang w:eastAsia="en-AU"/>
        </w:rPr>
        <w:t xml:space="preserve"> </w:t>
      </w:r>
      <w:r w:rsidRPr="0053235E">
        <w:rPr>
          <w:rFonts w:eastAsia="Times New Roman"/>
          <w:b/>
          <w:lang w:eastAsia="en-AU"/>
        </w:rPr>
        <w:t>Benefits</w:t>
      </w:r>
      <w:r w:rsidRPr="0053235E">
        <w:rPr>
          <w:rFonts w:eastAsia="Times New Roman"/>
          <w:lang w:eastAsia="en-AU"/>
        </w:rPr>
        <w:t xml:space="preserve"> – </w:t>
      </w:r>
      <w:r w:rsidRPr="0053235E">
        <w:t>anticipated tangible and intangible benefits.</w:t>
      </w:r>
    </w:p>
    <w:bookmarkEnd w:id="16"/>
    <w:bookmarkEnd w:id="17"/>
    <w:bookmarkEnd w:id="18"/>
    <w:p w14:paraId="20079639"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5E1ACAB8"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9" w:name="OLE_LINK17"/>
      <w:r w:rsidRPr="0053235E">
        <w:rPr>
          <w:rFonts w:cstheme="minorHAnsi"/>
        </w:rPr>
        <w:t xml:space="preserve">Prepare a rough </w:t>
      </w:r>
      <w:r w:rsidRPr="0053235E">
        <w:rPr>
          <w:rFonts w:cstheme="minorHAnsi"/>
          <w:b/>
        </w:rPr>
        <w:t>ER diagram</w:t>
      </w:r>
      <w:r w:rsidRPr="0053235E">
        <w:rPr>
          <w:rFonts w:cstheme="minorHAnsi"/>
        </w:rPr>
        <w:t xml:space="preserve"> </w:t>
      </w:r>
      <w:r w:rsidRPr="0053235E">
        <w:rPr>
          <w:rFonts w:cstheme="minorHAnsi"/>
          <w:i/>
        </w:rPr>
        <w:t>(or equivalent)</w:t>
      </w:r>
      <w:r w:rsidRPr="0053235E">
        <w:rPr>
          <w:rFonts w:cstheme="minorHAnsi"/>
        </w:rPr>
        <w:t xml:space="preserve">, and a rough set of preliminary </w:t>
      </w:r>
      <w:r w:rsidRPr="0053235E">
        <w:rPr>
          <w:rFonts w:cstheme="minorHAnsi"/>
          <w:b/>
        </w:rPr>
        <w:t>screen designs</w:t>
      </w:r>
      <w:r w:rsidRPr="0053235E">
        <w:rPr>
          <w:rFonts w:cstheme="minorHAnsi"/>
        </w:rPr>
        <w:t>.  Add these to your analysis report.</w:t>
      </w:r>
    </w:p>
    <w:p w14:paraId="44DFCFA8"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4B022EDD" w14:textId="77777777" w:rsidR="0053235E" w:rsidRDefault="0053235E">
      <w:pPr>
        <w:widowControl/>
        <w:suppressAutoHyphens w:val="0"/>
        <w:spacing w:before="0" w:after="0" w:line="240" w:lineRule="auto"/>
        <w:rPr>
          <w:rFonts w:eastAsia="Times New Roman" w:cstheme="minorHAnsi"/>
          <w:kern w:val="0"/>
          <w:lang w:eastAsia="en-AU" w:bidi="ar-SA"/>
        </w:rPr>
      </w:pPr>
      <w:bookmarkStart w:id="20" w:name="OLE_LINK18"/>
      <w:bookmarkStart w:id="21" w:name="OLE_LINK19"/>
      <w:bookmarkEnd w:id="19"/>
      <w:r>
        <w:rPr>
          <w:rFonts w:eastAsia="Times New Roman" w:cstheme="minorHAnsi"/>
          <w:kern w:val="0"/>
          <w:lang w:eastAsia="en-AU" w:bidi="ar-SA"/>
        </w:rPr>
        <w:br w:type="page"/>
      </w:r>
    </w:p>
    <w:p w14:paraId="592E3F90" w14:textId="3963F6DC"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Present your analysis report (including preliminary ERD and screen designs) at a meeting to your Project Manager for feedback and sign-off.</w:t>
      </w:r>
    </w:p>
    <w:p w14:paraId="41220FA8" w14:textId="77777777" w:rsidR="0053235E" w:rsidRPr="0053235E" w:rsidRDefault="0053235E" w:rsidP="0053235E">
      <w:pPr>
        <w:ind w:left="567"/>
      </w:pPr>
      <w:r w:rsidRPr="0053235E">
        <w:t>In this meeting you are required to show evidence of your ability to:</w:t>
      </w:r>
    </w:p>
    <w:p w14:paraId="52BF645D" w14:textId="77777777" w:rsidR="0053235E" w:rsidRPr="004822AE" w:rsidRDefault="0053235E" w:rsidP="0053235E">
      <w:pPr>
        <w:pStyle w:val="Bullet-sub2"/>
      </w:pPr>
      <w:r w:rsidRPr="004822AE">
        <w:t>Present and discuss your research and project requirements</w:t>
      </w:r>
      <w:r>
        <w:t>,</w:t>
      </w:r>
      <w:r w:rsidRPr="004822AE">
        <w:t xml:space="preserve"> with a view to receiving feedback from your project manager.</w:t>
      </w:r>
    </w:p>
    <w:p w14:paraId="137A36CE" w14:textId="77777777" w:rsidR="0053235E" w:rsidRPr="004822AE" w:rsidRDefault="0053235E" w:rsidP="0053235E">
      <w:pPr>
        <w:pStyle w:val="Bullet-sub2"/>
      </w:pPr>
      <w:r w:rsidRPr="004822AE">
        <w:t>Demonstrate effective questioning, discussion and listening skills and techniques.</w:t>
      </w:r>
    </w:p>
    <w:p w14:paraId="52952958" w14:textId="77777777" w:rsidR="0053235E" w:rsidRPr="004822AE" w:rsidRDefault="0053235E" w:rsidP="0053235E">
      <w:pPr>
        <w:pStyle w:val="Bullet-sub2"/>
      </w:pPr>
      <w:r w:rsidRPr="004822AE">
        <w:t>Demonstrate your understanding of the various points and concepts discussed, and the feedback provided.</w:t>
      </w:r>
    </w:p>
    <w:bookmarkEnd w:id="20"/>
    <w:bookmarkEnd w:id="21"/>
    <w:p w14:paraId="21B6449E" w14:textId="77777777" w:rsidR="0053235E" w:rsidRDefault="0053235E" w:rsidP="0053235E">
      <w:pPr>
        <w:widowControl/>
        <w:suppressAutoHyphens w:val="0"/>
        <w:jc w:val="both"/>
        <w:rPr>
          <w:rFonts w:asciiTheme="majorHAnsi" w:hAnsiTheme="majorHAnsi" w:cstheme="majorHAnsi"/>
          <w:szCs w:val="22"/>
        </w:rPr>
      </w:pPr>
    </w:p>
    <w:sectPr w:rsidR="0053235E"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57A83" w14:textId="77777777" w:rsidR="00E400C5" w:rsidRDefault="00E400C5" w:rsidP="007026C1">
      <w:r>
        <w:separator/>
      </w:r>
    </w:p>
  </w:endnote>
  <w:endnote w:type="continuationSeparator" w:id="0">
    <w:p w14:paraId="483BBB24" w14:textId="77777777" w:rsidR="00E400C5" w:rsidRDefault="00E400C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1B7FA" w14:textId="77777777" w:rsidR="00E400C5" w:rsidRDefault="00E400C5" w:rsidP="007026C1">
      <w:r>
        <w:separator/>
      </w:r>
    </w:p>
  </w:footnote>
  <w:footnote w:type="continuationSeparator" w:id="0">
    <w:p w14:paraId="0564E31E" w14:textId="77777777" w:rsidR="00E400C5" w:rsidRDefault="00E400C5"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nsid w:val="02E957FA"/>
    <w:multiLevelType w:val="hybridMultilevel"/>
    <w:tmpl w:val="C1FA1EC8"/>
    <w:lvl w:ilvl="0" w:tplc="0C090001">
      <w:start w:val="1"/>
      <w:numFmt w:val="bullet"/>
      <w:lvlText w:val=""/>
      <w:lvlJc w:val="left"/>
      <w:pPr>
        <w:ind w:left="2156" w:hanging="360"/>
      </w:pPr>
      <w:rPr>
        <w:rFonts w:ascii="Symbol" w:hAnsi="Symbol" w:hint="default"/>
      </w:rPr>
    </w:lvl>
    <w:lvl w:ilvl="1" w:tplc="0C090003" w:tentative="1">
      <w:start w:val="1"/>
      <w:numFmt w:val="bullet"/>
      <w:lvlText w:val="o"/>
      <w:lvlJc w:val="left"/>
      <w:pPr>
        <w:ind w:left="2876" w:hanging="360"/>
      </w:pPr>
      <w:rPr>
        <w:rFonts w:ascii="Courier New" w:hAnsi="Courier New" w:cs="Courier New" w:hint="default"/>
      </w:rPr>
    </w:lvl>
    <w:lvl w:ilvl="2" w:tplc="0C090005" w:tentative="1">
      <w:start w:val="1"/>
      <w:numFmt w:val="bullet"/>
      <w:lvlText w:val=""/>
      <w:lvlJc w:val="left"/>
      <w:pPr>
        <w:ind w:left="3596" w:hanging="360"/>
      </w:pPr>
      <w:rPr>
        <w:rFonts w:ascii="Wingdings" w:hAnsi="Wingdings" w:hint="default"/>
      </w:rPr>
    </w:lvl>
    <w:lvl w:ilvl="3" w:tplc="0C090001" w:tentative="1">
      <w:start w:val="1"/>
      <w:numFmt w:val="bullet"/>
      <w:lvlText w:val=""/>
      <w:lvlJc w:val="left"/>
      <w:pPr>
        <w:ind w:left="4316" w:hanging="360"/>
      </w:pPr>
      <w:rPr>
        <w:rFonts w:ascii="Symbol" w:hAnsi="Symbol" w:hint="default"/>
      </w:rPr>
    </w:lvl>
    <w:lvl w:ilvl="4" w:tplc="0C090003" w:tentative="1">
      <w:start w:val="1"/>
      <w:numFmt w:val="bullet"/>
      <w:lvlText w:val="o"/>
      <w:lvlJc w:val="left"/>
      <w:pPr>
        <w:ind w:left="5036" w:hanging="360"/>
      </w:pPr>
      <w:rPr>
        <w:rFonts w:ascii="Courier New" w:hAnsi="Courier New" w:cs="Courier New" w:hint="default"/>
      </w:rPr>
    </w:lvl>
    <w:lvl w:ilvl="5" w:tplc="0C090005" w:tentative="1">
      <w:start w:val="1"/>
      <w:numFmt w:val="bullet"/>
      <w:lvlText w:val=""/>
      <w:lvlJc w:val="left"/>
      <w:pPr>
        <w:ind w:left="5756" w:hanging="360"/>
      </w:pPr>
      <w:rPr>
        <w:rFonts w:ascii="Wingdings" w:hAnsi="Wingdings" w:hint="default"/>
      </w:rPr>
    </w:lvl>
    <w:lvl w:ilvl="6" w:tplc="0C090001" w:tentative="1">
      <w:start w:val="1"/>
      <w:numFmt w:val="bullet"/>
      <w:lvlText w:val=""/>
      <w:lvlJc w:val="left"/>
      <w:pPr>
        <w:ind w:left="6476" w:hanging="360"/>
      </w:pPr>
      <w:rPr>
        <w:rFonts w:ascii="Symbol" w:hAnsi="Symbol" w:hint="default"/>
      </w:rPr>
    </w:lvl>
    <w:lvl w:ilvl="7" w:tplc="0C090003" w:tentative="1">
      <w:start w:val="1"/>
      <w:numFmt w:val="bullet"/>
      <w:lvlText w:val="o"/>
      <w:lvlJc w:val="left"/>
      <w:pPr>
        <w:ind w:left="7196" w:hanging="360"/>
      </w:pPr>
      <w:rPr>
        <w:rFonts w:ascii="Courier New" w:hAnsi="Courier New" w:cs="Courier New" w:hint="default"/>
      </w:rPr>
    </w:lvl>
    <w:lvl w:ilvl="8" w:tplc="0C090005" w:tentative="1">
      <w:start w:val="1"/>
      <w:numFmt w:val="bullet"/>
      <w:lvlText w:val=""/>
      <w:lvlJc w:val="left"/>
      <w:pPr>
        <w:ind w:left="7916" w:hanging="360"/>
      </w:pPr>
      <w:rPr>
        <w:rFonts w:ascii="Wingdings" w:hAnsi="Wingdings" w:hint="default"/>
      </w:rPr>
    </w:lvl>
  </w:abstractNum>
  <w:abstractNum w:abstractNumId="2">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D075A3"/>
    <w:multiLevelType w:val="hybridMultilevel"/>
    <w:tmpl w:val="6034FED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7">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5A7C02"/>
    <w:multiLevelType w:val="singleLevel"/>
    <w:tmpl w:val="494E88BE"/>
    <w:lvl w:ilvl="0">
      <w:start w:val="1"/>
      <w:numFmt w:val="decimal"/>
      <w:lvlText w:val="%1."/>
      <w:lvlJc w:val="left"/>
      <w:pPr>
        <w:tabs>
          <w:tab w:val="num" w:pos="1436"/>
        </w:tabs>
        <w:ind w:left="1436" w:hanging="585"/>
      </w:pPr>
      <w:rPr>
        <w:rFonts w:hint="default"/>
      </w:rPr>
    </w:lvl>
  </w:abstractNum>
  <w:abstractNum w:abstractNumId="14">
    <w:nsid w:val="4BCB0001"/>
    <w:multiLevelType w:val="hybridMultilevel"/>
    <w:tmpl w:val="CF7C5AC2"/>
    <w:lvl w:ilvl="0" w:tplc="0C090001">
      <w:start w:val="1"/>
      <w:numFmt w:val="bullet"/>
      <w:lvlText w:val=""/>
      <w:lvlJc w:val="left"/>
      <w:pPr>
        <w:ind w:left="2155" w:hanging="360"/>
      </w:pPr>
      <w:rPr>
        <w:rFonts w:ascii="Symbol" w:hAnsi="Symbol" w:hint="default"/>
      </w:rPr>
    </w:lvl>
    <w:lvl w:ilvl="1" w:tplc="0C090003" w:tentative="1">
      <w:start w:val="1"/>
      <w:numFmt w:val="bullet"/>
      <w:lvlText w:val="o"/>
      <w:lvlJc w:val="left"/>
      <w:pPr>
        <w:ind w:left="2875" w:hanging="360"/>
      </w:pPr>
      <w:rPr>
        <w:rFonts w:ascii="Courier New" w:hAnsi="Courier New" w:cs="Courier New" w:hint="default"/>
      </w:rPr>
    </w:lvl>
    <w:lvl w:ilvl="2" w:tplc="0C090005" w:tentative="1">
      <w:start w:val="1"/>
      <w:numFmt w:val="bullet"/>
      <w:lvlText w:val=""/>
      <w:lvlJc w:val="left"/>
      <w:pPr>
        <w:ind w:left="3595" w:hanging="360"/>
      </w:pPr>
      <w:rPr>
        <w:rFonts w:ascii="Wingdings" w:hAnsi="Wingdings" w:hint="default"/>
      </w:rPr>
    </w:lvl>
    <w:lvl w:ilvl="3" w:tplc="0C090001" w:tentative="1">
      <w:start w:val="1"/>
      <w:numFmt w:val="bullet"/>
      <w:lvlText w:val=""/>
      <w:lvlJc w:val="left"/>
      <w:pPr>
        <w:ind w:left="4315" w:hanging="360"/>
      </w:pPr>
      <w:rPr>
        <w:rFonts w:ascii="Symbol" w:hAnsi="Symbol" w:hint="default"/>
      </w:rPr>
    </w:lvl>
    <w:lvl w:ilvl="4" w:tplc="0C090003" w:tentative="1">
      <w:start w:val="1"/>
      <w:numFmt w:val="bullet"/>
      <w:lvlText w:val="o"/>
      <w:lvlJc w:val="left"/>
      <w:pPr>
        <w:ind w:left="5035" w:hanging="360"/>
      </w:pPr>
      <w:rPr>
        <w:rFonts w:ascii="Courier New" w:hAnsi="Courier New" w:cs="Courier New" w:hint="default"/>
      </w:rPr>
    </w:lvl>
    <w:lvl w:ilvl="5" w:tplc="0C090005" w:tentative="1">
      <w:start w:val="1"/>
      <w:numFmt w:val="bullet"/>
      <w:lvlText w:val=""/>
      <w:lvlJc w:val="left"/>
      <w:pPr>
        <w:ind w:left="5755" w:hanging="360"/>
      </w:pPr>
      <w:rPr>
        <w:rFonts w:ascii="Wingdings" w:hAnsi="Wingdings" w:hint="default"/>
      </w:rPr>
    </w:lvl>
    <w:lvl w:ilvl="6" w:tplc="0C090001" w:tentative="1">
      <w:start w:val="1"/>
      <w:numFmt w:val="bullet"/>
      <w:lvlText w:val=""/>
      <w:lvlJc w:val="left"/>
      <w:pPr>
        <w:ind w:left="6475" w:hanging="360"/>
      </w:pPr>
      <w:rPr>
        <w:rFonts w:ascii="Symbol" w:hAnsi="Symbol" w:hint="default"/>
      </w:rPr>
    </w:lvl>
    <w:lvl w:ilvl="7" w:tplc="0C090003" w:tentative="1">
      <w:start w:val="1"/>
      <w:numFmt w:val="bullet"/>
      <w:lvlText w:val="o"/>
      <w:lvlJc w:val="left"/>
      <w:pPr>
        <w:ind w:left="7195" w:hanging="360"/>
      </w:pPr>
      <w:rPr>
        <w:rFonts w:ascii="Courier New" w:hAnsi="Courier New" w:cs="Courier New" w:hint="default"/>
      </w:rPr>
    </w:lvl>
    <w:lvl w:ilvl="8" w:tplc="0C090005" w:tentative="1">
      <w:start w:val="1"/>
      <w:numFmt w:val="bullet"/>
      <w:lvlText w:val=""/>
      <w:lvlJc w:val="left"/>
      <w:pPr>
        <w:ind w:left="7915" w:hanging="360"/>
      </w:pPr>
      <w:rPr>
        <w:rFonts w:ascii="Wingdings" w:hAnsi="Wingdings" w:hint="default"/>
      </w:rPr>
    </w:lvl>
  </w:abstractNum>
  <w:abstractNum w:abstractNumId="15">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1"/>
  </w:num>
  <w:num w:numId="4">
    <w:abstractNumId w:val="11"/>
  </w:num>
  <w:num w:numId="5">
    <w:abstractNumId w:val="8"/>
  </w:num>
  <w:num w:numId="6">
    <w:abstractNumId w:val="15"/>
  </w:num>
  <w:num w:numId="7">
    <w:abstractNumId w:val="18"/>
  </w:num>
  <w:num w:numId="8">
    <w:abstractNumId w:val="5"/>
  </w:num>
  <w:num w:numId="9">
    <w:abstractNumId w:val="4"/>
  </w:num>
  <w:num w:numId="10">
    <w:abstractNumId w:val="20"/>
  </w:num>
  <w:num w:numId="11">
    <w:abstractNumId w:val="0"/>
  </w:num>
  <w:num w:numId="12">
    <w:abstractNumId w:val="12"/>
  </w:num>
  <w:num w:numId="13">
    <w:abstractNumId w:val="9"/>
  </w:num>
  <w:num w:numId="14">
    <w:abstractNumId w:val="17"/>
  </w:num>
  <w:num w:numId="15">
    <w:abstractNumId w:val="7"/>
  </w:num>
  <w:num w:numId="16">
    <w:abstractNumId w:val="10"/>
  </w:num>
  <w:num w:numId="17">
    <w:abstractNumId w:val="19"/>
  </w:num>
  <w:num w:numId="18">
    <w:abstractNumId w:val="16"/>
  </w:num>
  <w:num w:numId="19">
    <w:abstractNumId w:val="2"/>
  </w:num>
  <w:num w:numId="20">
    <w:abstractNumId w:val="13"/>
  </w:num>
  <w:num w:numId="21">
    <w:abstractNumId w:val="6"/>
  </w:num>
  <w:num w:numId="22">
    <w:abstractNumId w:val="1"/>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2513A"/>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35E"/>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71A0"/>
    <w:rsid w:val="00B0417A"/>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46DB"/>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00C5"/>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55D2CD3E-D336-493E-A25E-218FE973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customStyle="1" w:styleId="Heading3Char0">
    <w:name w:val="Heading3 Char"/>
    <w:link w:val="Heading30"/>
    <w:locked/>
    <w:rsid w:val="0053235E"/>
    <w:rPr>
      <w:rFonts w:ascii="Arial" w:hAnsi="Arial" w:cs="Arial"/>
      <w:color w:val="000000"/>
      <w:sz w:val="18"/>
      <w:szCs w:val="22"/>
      <w:u w:val="single"/>
    </w:rPr>
  </w:style>
  <w:style w:type="paragraph" w:customStyle="1" w:styleId="Heading30">
    <w:name w:val="Heading3"/>
    <w:basedOn w:val="Normal"/>
    <w:link w:val="Heading3Char0"/>
    <w:qFormat/>
    <w:rsid w:val="0053235E"/>
    <w:pPr>
      <w:widowControl/>
      <w:tabs>
        <w:tab w:val="left" w:pos="284"/>
        <w:tab w:val="left" w:pos="454"/>
        <w:tab w:val="left" w:pos="567"/>
        <w:tab w:val="left" w:pos="737"/>
        <w:tab w:val="left" w:pos="851"/>
        <w:tab w:val="left" w:pos="3544"/>
        <w:tab w:val="left" w:pos="5313"/>
        <w:tab w:val="left" w:pos="7371"/>
      </w:tabs>
      <w:suppressAutoHyphens w:val="0"/>
      <w:spacing w:before="60" w:after="0" w:line="240" w:lineRule="auto"/>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E162BE-55DF-4CC0-A0BE-5F8B1AB0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C8ECCFD</Template>
  <TotalTime>2</TotalTime>
  <Pages>7</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3</cp:revision>
  <dcterms:created xsi:type="dcterms:W3CDTF">2018-07-24T05:46:00Z</dcterms:created>
  <dcterms:modified xsi:type="dcterms:W3CDTF">2018-07-24T05:48:00Z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